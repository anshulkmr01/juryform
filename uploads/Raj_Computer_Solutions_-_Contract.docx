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71"/>
      </w:tblGrid>
      <w:tr w:rsidR="004B7E44" w:rsidTr="00E44EF2">
        <w:trPr>
          <w:trHeight w:val="2262"/>
        </w:trPr>
        <w:tc>
          <w:tcPr>
            <w:tcW w:w="8571" w:type="dxa"/>
            <w:tcBorders>
              <w:top w:val="nil"/>
              <w:left w:val="nil"/>
              <w:bottom w:val="nil"/>
              <w:right w:val="nil"/>
            </w:tcBorders>
          </w:tcPr>
          <w:p w:rsidR="004B7E44" w:rsidRDefault="004B7E44" w:rsidP="004B7E44">
            <w:r>
              <w:rPr>
                <w:noProof/>
                <w:lang w:val="en-IN" w:eastAsia="en-IN" w:bidi="hi-IN"/>
              </w:rPr>
              <mc:AlternateContent>
                <mc:Choice Requires="wps">
                  <w:drawing>
                    <wp:inline distT="0" distB="0" distL="0" distR="0" wp14:anchorId="6A21F39B" wp14:editId="338B7A52">
                      <wp:extent cx="5138670" cy="1885950"/>
                      <wp:effectExtent l="0" t="0" r="0" b="0"/>
                      <wp:docPr id="8" name="Text Box 8"/>
                      <wp:cNvGraphicFramePr/>
                      <a:graphic xmlns:a="http://schemas.openxmlformats.org/drawingml/2006/main">
                        <a:graphicData uri="http://schemas.microsoft.com/office/word/2010/wordprocessingShape">
                          <wps:wsp>
                            <wps:cNvSpPr txBox="1"/>
                            <wps:spPr>
                              <a:xfrm>
                                <a:off x="0" y="0"/>
                                <a:ext cx="5138670" cy="1885950"/>
                              </a:xfrm>
                              <a:prstGeom prst="rect">
                                <a:avLst/>
                              </a:prstGeom>
                              <a:noFill/>
                              <a:ln w="6350">
                                <a:noFill/>
                              </a:ln>
                            </wps:spPr>
                            <wps:txbx>
                              <w:txbxContent>
                                <w:p w:rsidR="009E0994" w:rsidRPr="009E0994" w:rsidRDefault="009E0994" w:rsidP="009E0994">
                                  <w:pPr>
                                    <w:pStyle w:val="NoSpacing"/>
                                    <w:rPr>
                                      <w:color w:val="FFFFFF" w:themeColor="background1"/>
                                      <w:sz w:val="56"/>
                                      <w:szCs w:val="56"/>
                                    </w:rPr>
                                  </w:pPr>
                                  <w:r w:rsidRPr="009E0994">
                                    <w:rPr>
                                      <w:color w:val="FFFFFF" w:themeColor="background1"/>
                                      <w:sz w:val="56"/>
                                      <w:szCs w:val="56"/>
                                    </w:rPr>
                                    <w:t xml:space="preserve">A Software </w:t>
                                  </w:r>
                                  <w:r w:rsidRPr="009E0994">
                                    <w:rPr>
                                      <w:color w:val="FFFFFF" w:themeColor="background1"/>
                                      <w:sz w:val="56"/>
                                      <w:szCs w:val="56"/>
                                    </w:rPr>
                                    <w:t>Development</w:t>
                                  </w:r>
                                  <w:r w:rsidRPr="009E0994">
                                    <w:rPr>
                                      <w:color w:val="FFFFFF" w:themeColor="background1"/>
                                      <w:sz w:val="56"/>
                                      <w:szCs w:val="56"/>
                                    </w:rPr>
                                    <w:br/>
                                    <w:t>Company &amp;</w:t>
                                  </w:r>
                                </w:p>
                                <w:p w:rsidR="009E0994" w:rsidRPr="009E0994" w:rsidRDefault="009E0994" w:rsidP="009E0994">
                                  <w:pPr>
                                    <w:pStyle w:val="NoSpacing"/>
                                    <w:rPr>
                                      <w:color w:val="FFFFFF" w:themeColor="background1"/>
                                      <w:sz w:val="20"/>
                                      <w:szCs w:val="72"/>
                                    </w:rPr>
                                  </w:pPr>
                                  <w:r w:rsidRPr="009E0994">
                                    <w:rPr>
                                      <w:rStyle w:val="Strong"/>
                                      <w:rFonts w:ascii="Arial" w:hAnsi="Arial" w:cs="Arial"/>
                                      <w:color w:val="FFFFFF" w:themeColor="background1"/>
                                      <w:sz w:val="72"/>
                                      <w:szCs w:val="36"/>
                                    </w:rPr>
                                    <w:t>Digital Agency.</w:t>
                                  </w:r>
                                </w:p>
                                <w:p w:rsidR="00784920" w:rsidRPr="00EA3AE2" w:rsidRDefault="00784920" w:rsidP="00F222F5">
                                  <w:pPr>
                                    <w:pStyle w:val="Title"/>
                                    <w:rPr>
                                      <w:sz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A21F39B" id="_x0000_t202" coordsize="21600,21600" o:spt="202" path="m,l,21600r21600,l21600,xe">
                      <v:stroke joinstyle="miter"/>
                      <v:path gradientshapeok="t" o:connecttype="rect"/>
                    </v:shapetype>
                    <v:shape id="Text Box 8" o:spid="_x0000_s1026" type="#_x0000_t202" style="width:404.6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vJLQIAAFIEAAAOAAAAZHJzL2Uyb0RvYy54bWysVN9v2jAQfp+0/8Hy+whQoBQRKtaKaRJq&#10;K8HUZ+M4ECnxebYhYX/9PjtAabenaS/O+e58P77vLtP7pirZQVlXkE55r9PlTGlJWaG3Kf+xXnwZ&#10;c+a80JkoSauUH5Xj97PPn6a1mag+7ajMlGUIot2kNinfeW8mSeLkTlXCdcgoDWNOthIeV7tNMitq&#10;RK/KpN/tjpKabGYsSeUctI+tkc9i/DxX0j/nuVOelSlHbT6eNp6bcCazqZhsrTC7Qp7KEP9QRSUK&#10;jaSXUI/CC7a3xR+hqkJacpT7jqQqoTwvpIo9oJte90M3q50wKvYCcJy5wOT+X1j5dHixrMhSDqK0&#10;qEDRWjWefaWGjQM6tXETOK0M3HwDNVg+6x2Uoekmt1X4oh0GO3A+XrANwSSUw97NeHQLk4StNx4P&#10;74YR/eTtubHOf1NUsSCk3IK8iKk4LJ1HKXA9u4RsmhZFWUYCS83qlI9uEPKdBS9KjYehibbYIPlm&#10;05w621B2RGOW2sFwRi4KJF8K51+ExSSgYEy3f8aRl4QkdJI425H99Td98AdBsHJWY7JS7n7uhVWc&#10;ld81qLvrDQZhFONlMLzt42KvLZtri95XD4Th7WGPjIxi8PflWcwtVa9YgnnICpPQErlT7s/ig2/n&#10;HUsk1XwenTB8RvilXhkZQgfQArTr5lVYc8Lfg7onOs+gmHygofVt4Z7vPeVF5CgA3KJ6wh2DG6k7&#10;LVnYjOt79Hr7Fcx+AwAA//8DAFBLAwQUAAYACAAAACEA99IsDN0AAAAFAQAADwAAAGRycy9kb3du&#10;cmV2LnhtbEyPQUvDQBCF74L/YRnBm91tQE1jNqUEiiB6aO3F2yQ7TUKzszG7baO/3tVLvQw83uO9&#10;b/LlZHtxotF3jjXMZwoEce1Mx42G3fv6LgXhA7LB3jFp+CIPy+L6KsfMuDNv6LQNjYgl7DPU0IYw&#10;ZFL6uiWLfuYG4ujt3WgxRDk20ox4juW2l4lSD9Jix3GhxYHKlurD9mg1vJTrN9xUiU2/+/L5db8a&#10;Pncf91rf3kyrJxCBpnAJwy9+RIciMlXuyMaLXkN8JPzd6KVqkYCoNCSLRwWyyOV/+uIHAAD//wMA&#10;UEsBAi0AFAAGAAgAAAAhALaDOJL+AAAA4QEAABMAAAAAAAAAAAAAAAAAAAAAAFtDb250ZW50X1R5&#10;cGVzXS54bWxQSwECLQAUAAYACAAAACEAOP0h/9YAAACUAQAACwAAAAAAAAAAAAAAAAAvAQAAX3Jl&#10;bHMvLnJlbHNQSwECLQAUAAYACAAAACEAZt/7yS0CAABSBAAADgAAAAAAAAAAAAAAAAAuAgAAZHJz&#10;L2Uyb0RvYy54bWxQSwECLQAUAAYACAAAACEA99IsDN0AAAAFAQAADwAAAAAAAAAAAAAAAACHBAAA&#10;ZHJzL2Rvd25yZXYueG1sUEsFBgAAAAAEAAQA8wAAAJEFAAAAAA==&#10;" filled="f" stroked="f" strokeweight=".5pt">
                      <v:textbox>
                        <w:txbxContent>
                          <w:p w:rsidR="009E0994" w:rsidRPr="009E0994" w:rsidRDefault="009E0994" w:rsidP="009E0994">
                            <w:pPr>
                              <w:pStyle w:val="NoSpacing"/>
                              <w:rPr>
                                <w:color w:val="FFFFFF" w:themeColor="background1"/>
                                <w:sz w:val="56"/>
                                <w:szCs w:val="56"/>
                              </w:rPr>
                            </w:pPr>
                            <w:r w:rsidRPr="009E0994">
                              <w:rPr>
                                <w:color w:val="FFFFFF" w:themeColor="background1"/>
                                <w:sz w:val="56"/>
                                <w:szCs w:val="56"/>
                              </w:rPr>
                              <w:t xml:space="preserve">A Software </w:t>
                            </w:r>
                            <w:r w:rsidRPr="009E0994">
                              <w:rPr>
                                <w:color w:val="FFFFFF" w:themeColor="background1"/>
                                <w:sz w:val="56"/>
                                <w:szCs w:val="56"/>
                              </w:rPr>
                              <w:t>Development</w:t>
                            </w:r>
                            <w:r w:rsidRPr="009E0994">
                              <w:rPr>
                                <w:color w:val="FFFFFF" w:themeColor="background1"/>
                                <w:sz w:val="56"/>
                                <w:szCs w:val="56"/>
                              </w:rPr>
                              <w:br/>
                              <w:t>Company &amp;</w:t>
                            </w:r>
                          </w:p>
                          <w:p w:rsidR="009E0994" w:rsidRPr="009E0994" w:rsidRDefault="009E0994" w:rsidP="009E0994">
                            <w:pPr>
                              <w:pStyle w:val="NoSpacing"/>
                              <w:rPr>
                                <w:color w:val="FFFFFF" w:themeColor="background1"/>
                                <w:sz w:val="20"/>
                                <w:szCs w:val="72"/>
                              </w:rPr>
                            </w:pPr>
                            <w:r w:rsidRPr="009E0994">
                              <w:rPr>
                                <w:rStyle w:val="Strong"/>
                                <w:rFonts w:ascii="Arial" w:hAnsi="Arial" w:cs="Arial"/>
                                <w:color w:val="FFFFFF" w:themeColor="background1"/>
                                <w:sz w:val="72"/>
                                <w:szCs w:val="36"/>
                              </w:rPr>
                              <w:t>Digital Agency.</w:t>
                            </w:r>
                          </w:p>
                          <w:p w:rsidR="00784920" w:rsidRPr="00EA3AE2" w:rsidRDefault="00784920" w:rsidP="00F222F5">
                            <w:pPr>
                              <w:pStyle w:val="Title"/>
                              <w:rPr>
                                <w:sz w:val="96"/>
                              </w:rPr>
                            </w:pPr>
                          </w:p>
                        </w:txbxContent>
                      </v:textbox>
                      <w10:anchorlock/>
                    </v:shape>
                  </w:pict>
                </mc:Fallback>
              </mc:AlternateContent>
            </w:r>
          </w:p>
          <w:p w:rsidR="004B7E44" w:rsidRDefault="004B7E44" w:rsidP="004B7E44">
            <w:r>
              <w:rPr>
                <w:noProof/>
                <w:lang w:val="en-IN" w:eastAsia="en-IN" w:bidi="hi-IN"/>
              </w:rPr>
              <mc:AlternateContent>
                <mc:Choice Requires="wps">
                  <w:drawing>
                    <wp:inline distT="0" distB="0" distL="0" distR="0">
                      <wp:extent cx="3400425" cy="0"/>
                      <wp:effectExtent l="0" t="38100" r="47625" b="38100"/>
                      <wp:docPr id="5" name="Straight Connector 5" descr="text divider"/>
                      <wp:cNvGraphicFramePr/>
                      <a:graphic xmlns:a="http://schemas.openxmlformats.org/drawingml/2006/main">
                        <a:graphicData uri="http://schemas.microsoft.com/office/word/2010/wordprocessingShape">
                          <wps:wsp>
                            <wps:cNvCnPr/>
                            <wps:spPr>
                              <a:xfrm flipV="1">
                                <a:off x="0" y="0"/>
                                <a:ext cx="3400425"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77E3DEF" id="Straight Connector 5" o:spid="_x0000_s1026" alt="text divider" style="flip:y;visibility:visible;mso-wrap-style:square;mso-left-percent:-10001;mso-top-percent:-10001;mso-position-horizontal:absolute;mso-position-horizontal-relative:char;mso-position-vertical:absolute;mso-position-vertical-relative:line;mso-left-percent:-10001;mso-top-percent:-10001" from="0,0" to="26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sAh7gEAACwEAAAOAAAAZHJzL2Uyb0RvYy54bWysU8lu2zAQvRfoPxC815LdNC0Eyzk4SC9F&#10;azRp7zQ1lAhwA8lK8t93SC1ZemqQC8HZ3sx7HO5vRq1IDz5Ia2q63ZSUgOG2kaat6a+Huw9fKAmR&#10;mYYpa6CmFwj05vD+3X5wFexsZ1UDniCICdXgatrF6KqiCLwDzcLGOjAYFNZrFtH0bdF4NiC6VsWu&#10;LK+LwfrGecshBPTeTkF6yPhCAI8/hAgQiaopzhbz6fN5Tmdx2LOq9cx1ks9jsFdMoZk02HSFumWR&#10;kT9e/gOlJfc2WBE33OrCCiE5ZA7IZlu+YHPfMQeZC4oT3CpTeDtY/r0/eSKbmn6ixDCNT3QfPZNt&#10;F8nRGoMCWk8w1kDgqFuEMZJG9hKfLYk3uFAhxtGc/GwFd/JJiVF4TYSS7jfuRdYG2ZIxS39ZpU9w&#10;HJ0fr8ryaod9+BIrJogE5XyIX8Fqki41VdIkVVjF+m8hYltMXVKSWxky1PTzNe5HTgtWyeZOKpWC&#10;ebPgqDzpGe7Eud0mGojwJAstZdCZyE108i1eFEz4P0GgZjj2ROwFJuMcTFxwlcHsVCZwgrVwniyt&#10;+eMwzwvn/FQKeZP/p3ityJ2tiWuxlsb6SZfn3eO4jCym/EWBiXeS4GybS37oLA2uZFZu/j5p55/a&#10;ufzxkx/+AgAA//8DAFBLAwQUAAYACAAAACEA13gS/9gAAAACAQAADwAAAGRycy9kb3ducmV2Lnht&#10;bEyPQUvDQBCF74L/YRnBm92oRCVmU0TxIPSgreB1mp0msdnZkJ220V/v1IteHjze8N435XwKvdnT&#10;mLrIDi5nGRjiOvqOGwfvq+eLOzBJkD32kcnBFyWYV6cnJRY+HviN9ktpjJZwKtBBKzIU1qa6pYBp&#10;FgdizTZxDChqx8b6EQ9aHnp7lWU3NmDHutDiQI8t1dvlLjgQ+n5Ki4mHrXRyu2heVx8vm0/nzs+m&#10;h3swQpP8HcMRX9GhUqZ13LFPpnegj8ivapZf5zmY9dHaqrT/0asfAAAA//8DAFBLAQItABQABgAI&#10;AAAAIQC2gziS/gAAAOEBAAATAAAAAAAAAAAAAAAAAAAAAABbQ29udGVudF9UeXBlc10ueG1sUEsB&#10;Ai0AFAAGAAgAAAAhADj9If/WAAAAlAEAAAsAAAAAAAAAAAAAAAAALwEAAF9yZWxzLy5yZWxzUEsB&#10;Ai0AFAAGAAgAAAAhAN12wCHuAQAALAQAAA4AAAAAAAAAAAAAAAAALgIAAGRycy9lMm9Eb2MueG1s&#10;UEsBAi0AFAAGAAgAAAAhANd4Ev/YAAAAAgEAAA8AAAAAAAAAAAAAAAAASAQAAGRycy9kb3ducmV2&#10;LnhtbFBLBQYAAAAABAAEAPMAAABNBQAAAAA=&#10;" strokecolor="white [3212]" strokeweight="6pt">
                      <w10:anchorlock/>
                    </v:line>
                  </w:pict>
                </mc:Fallback>
              </mc:AlternateContent>
            </w:r>
          </w:p>
          <w:p w:rsidR="004B7E44" w:rsidRDefault="004B7E44" w:rsidP="004B7E44">
            <w:r>
              <w:rPr>
                <w:noProof/>
                <w:lang w:val="en-IN" w:eastAsia="en-IN" w:bidi="hi-IN"/>
              </w:rPr>
              <mc:AlternateContent>
                <mc:Choice Requires="wps">
                  <w:drawing>
                    <wp:inline distT="0" distB="0" distL="0" distR="0" wp14:anchorId="1C90BEE2" wp14:editId="77F795DA">
                      <wp:extent cx="5138670" cy="752475"/>
                      <wp:effectExtent l="0" t="0" r="0" b="0"/>
                      <wp:docPr id="3" name="Text Box 3"/>
                      <wp:cNvGraphicFramePr/>
                      <a:graphic xmlns:a="http://schemas.openxmlformats.org/drawingml/2006/main">
                        <a:graphicData uri="http://schemas.microsoft.com/office/word/2010/wordprocessingShape">
                          <wps:wsp>
                            <wps:cNvSpPr txBox="1"/>
                            <wps:spPr>
                              <a:xfrm>
                                <a:off x="0" y="0"/>
                                <a:ext cx="5138670" cy="752475"/>
                              </a:xfrm>
                              <a:prstGeom prst="rect">
                                <a:avLst/>
                              </a:prstGeom>
                              <a:noFill/>
                              <a:ln w="6350">
                                <a:noFill/>
                              </a:ln>
                            </wps:spPr>
                            <wps:txbx>
                              <w:txbxContent>
                                <w:p w:rsidR="00784920" w:rsidRPr="00712A8A" w:rsidRDefault="009E0994" w:rsidP="009E0994">
                                  <w:pPr>
                                    <w:rPr>
                                      <w:rStyle w:val="Strong"/>
                                      <w:b w:val="0"/>
                                      <w:bCs w:val="0"/>
                                      <w:sz w:val="24"/>
                                      <w:szCs w:val="20"/>
                                    </w:rPr>
                                  </w:pPr>
                                  <w:r w:rsidRPr="00712A8A">
                                    <w:rPr>
                                      <w:rStyle w:val="Strong"/>
                                      <w:b w:val="0"/>
                                      <w:bCs w:val="0"/>
                                      <w:sz w:val="24"/>
                                      <w:szCs w:val="20"/>
                                    </w:rPr>
                                    <w:t>Get the Services of a Trusted Software Development Company at an Affordable Price to Take Your Business a Level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90BEE2" id="Text Box 3" o:spid="_x0000_s1027" type="#_x0000_t202" style="width:404.6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BKvLgIAAFgEAAAOAAAAZHJzL2Uyb0RvYy54bWysVE1vGjEQvVfqf7B8L8s3yYoloomoKqEk&#10;ElQ5G6/NrmR7XNuwS399x14gKO2p6sWMZ2bn471n5g+tVuQonK/BFHTQ61MiDIeyNvuC/tiuvtxR&#10;4gMzJVNgREFPwtOHxedP88bmYggVqFI4gkWMzxtb0CoEm2eZ55XQzPfACoNBCU6zgFe3z0rHGqyu&#10;VTbs96dZA660DrjwHr1PXZAuUn0pBQ8vUnoRiCoozhbS6dK5i2e2mLN875itan4eg/3DFJrVBpte&#10;Sz2xwMjB1X+U0jV34EGGHgedgZQ1F2kH3GbQ/7DNpmJWpF0QHG+vMPn/V5Y/H18dqcuCjigxTCNF&#10;W9EG8hVaMoroNNbnmLSxmBZadCPLF79HZ1y6lU7HX1yHYBxxPl2xjcU4OieD0d10hiGOsdlkOJ5N&#10;Ypns/WvrfPgmQJNoFNQhdwlSdlz70KVeUmIzA6taqcSfMqQp6HQ06acPrhEsrgz2iDt0s0YrtLs2&#10;bXzdYwflCddz0MnDW76qcYY18+GVOdQDjo0aDy94SAXYC84WJRW4X3/zx3ykCaOUNKivgvqfB+YE&#10;Jeq7QQLvB+NxFGS6jCezIV7cbWR3GzEH/Qgo4QG+JsuTGfODupjSgX7Dp7CMXTHEDMfeBQ0X8zF0&#10;qsenxMVymZJQgpaFtdlYHktHVCPC2/aNOXumISCBz3BRIss/sNHldnwsDwFknaiKOHeonuFH+Say&#10;z08tvo/be8p6/0NY/AYAAP//AwBQSwMEFAAGAAgAAAAhAFqLs1LdAAAABQEAAA8AAABkcnMvZG93&#10;bnJldi54bWxMj09Lw0AQxe9Cv8MyBW9200AlxmxKCRRB9NA/F2+b7DQJ7s7G7LaNfnpHL3p5MLzH&#10;e78p1pOz4oJj6D0pWC4SEEiNNz21Co6H7V0GIkRNRltPqOATA6zL2U2hc+OvtMPLPraCSyjkWkEX&#10;45BLGZoOnQ4LPyCxd/Kj05HPsZVm1Fcud1amSXIvne6JFzo9YNVh874/OwXP1fZV7+rUZV+2eno5&#10;bYaP49tKqdv5tHkEEXGKf2H4wWd0KJmp9mcyQVgF/Ej8Vfay5CEFUXNoma1AloX8T19+AwAA//8D&#10;AFBLAQItABQABgAIAAAAIQC2gziS/gAAAOEBAAATAAAAAAAAAAAAAAAAAAAAAABbQ29udGVudF9U&#10;eXBlc10ueG1sUEsBAi0AFAAGAAgAAAAhADj9If/WAAAAlAEAAAsAAAAAAAAAAAAAAAAALwEAAF9y&#10;ZWxzLy5yZWxzUEsBAi0AFAAGAAgAAAAhAB/YEq8uAgAAWAQAAA4AAAAAAAAAAAAAAAAALgIAAGRy&#10;cy9lMm9Eb2MueG1sUEsBAi0AFAAGAAgAAAAhAFqLs1LdAAAABQEAAA8AAAAAAAAAAAAAAAAAiAQA&#10;AGRycy9kb3ducmV2LnhtbFBLBQYAAAAABAAEAPMAAACSBQAAAAA=&#10;" filled="f" stroked="f" strokeweight=".5pt">
                      <v:textbox>
                        <w:txbxContent>
                          <w:p w:rsidR="00784920" w:rsidRPr="00712A8A" w:rsidRDefault="009E0994" w:rsidP="009E0994">
                            <w:pPr>
                              <w:rPr>
                                <w:rStyle w:val="Strong"/>
                                <w:b w:val="0"/>
                                <w:bCs w:val="0"/>
                                <w:sz w:val="24"/>
                                <w:szCs w:val="20"/>
                              </w:rPr>
                            </w:pPr>
                            <w:r w:rsidRPr="00712A8A">
                              <w:rPr>
                                <w:rStyle w:val="Strong"/>
                                <w:b w:val="0"/>
                                <w:bCs w:val="0"/>
                                <w:sz w:val="24"/>
                                <w:szCs w:val="20"/>
                              </w:rPr>
                              <w:t>Get the Services of a Trusted Software Development Company at an Affordable Price to Take Your Business a Level Up!</w:t>
                            </w:r>
                          </w:p>
                        </w:txbxContent>
                      </v:textbox>
                      <w10:anchorlock/>
                    </v:shape>
                  </w:pict>
                </mc:Fallback>
              </mc:AlternateContent>
            </w:r>
          </w:p>
        </w:tc>
      </w:tr>
      <w:tr w:rsidR="004B7E44" w:rsidTr="00E44EF2">
        <w:trPr>
          <w:trHeight w:val="3403"/>
        </w:trPr>
        <w:tc>
          <w:tcPr>
            <w:tcW w:w="8571" w:type="dxa"/>
            <w:tcBorders>
              <w:top w:val="nil"/>
              <w:left w:val="nil"/>
              <w:bottom w:val="nil"/>
              <w:right w:val="nil"/>
            </w:tcBorders>
            <w:vAlign w:val="bottom"/>
          </w:tcPr>
          <w:p w:rsidR="004B7E44" w:rsidRDefault="004B7E44" w:rsidP="004B7E44">
            <w:pPr>
              <w:rPr>
                <w:noProof/>
              </w:rPr>
            </w:pPr>
            <w:r>
              <w:rPr>
                <w:noProof/>
                <w:lang w:val="en-IN" w:eastAsia="en-IN" w:bidi="hi-IN"/>
              </w:rPr>
              <mc:AlternateContent>
                <mc:Choice Requires="wps">
                  <w:drawing>
                    <wp:inline distT="0" distB="0" distL="0" distR="0" wp14:anchorId="2438569D" wp14:editId="205F9D3A">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rsidR="00784920" w:rsidRPr="004B7E44" w:rsidRDefault="00784920" w:rsidP="004B7E44">
                                  <w:pPr>
                                    <w:pStyle w:val="Heading1"/>
                                  </w:pPr>
                                  <w:r>
                                    <w:t>KBros Technologies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38569D" id="Text Box 6" o:spid="_x0000_s1028"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diMAIAAFgEAAAOAAAAZHJzL2Uyb0RvYy54bWysVFFv2jAQfp+0/2D5fSRkgbaIULFWTJNQ&#10;WwmqPhvHJpEcn2cbEvbrd3YIRd2epr2Y893lzt/33TG/7xpFjsK6GnRBx6OUEqE5lLXeF/R1u/py&#10;S4nzTJdMgRYFPQlH7xefP81bMxMZVKBKYQkW0W7WmoJW3ptZkjheiYa5ERihMSjBNszj1e6T0rIW&#10;qzcqydJ0mrRgS2OBC+fQ+9gH6SLWl1Jw/yylE56oguLbfDxtPHfhTBZzNttbZqqan5/B/uEVDas1&#10;Nr2UemSekYOt/yjV1NyCA+lHHJoEpKy5iBgQzTj9gGZTMSMiFiTHmQtN7v+V5U/HF0vqsqBTSjRr&#10;UKKt6Dz5Bh2ZBnZa42aYtDGY5jt0o8qD36EzgO6kbcIvwiEYR55PF25DMY7O7DbP0klOCcdYPr2b&#10;TG5CmeT9a2Od/y6gIcEoqEXtIqXsuHa+Tx1SQjMNq1qpqJ/SpEUAXydp/OASweJKY4+AoX9rsHy3&#10;6yLibMCxg/KE8Cz04+EMX9X4hjVz/oVZnAdEhDPun/GQCrAXnC1KKrC//uYP+SgTRilpcb4K6n4e&#10;mBWUqB8aBbwb53kYyHjJJzcZXux1ZHcd0YfmAXCEx7hNhkcz5Hs1mNJC84arsAxdMcQ0x94F9YP5&#10;4Pupx1XiYrmMSTiChvm13hgeSgdWA8Pb7o1Zc5bBo4BPMEwim31Qo8/t9VgePMg6ShV47lk904/j&#10;G8U+r1rYj+t7zHr/Q1j8BgAA//8DAFBLAwQUAAYACAAAACEAgnb+y94AAAAEAQAADwAAAGRycy9k&#10;b3ducmV2LnhtbEyPzU7DMBCE70i8g7VI3KhDKf0JcaoqUoWE6KGll9428TaJsNchdtvA02O4wGWl&#10;0Yxmvs2WgzXiTL1vHSu4HyUgiCunW64V7N/Wd3MQPiBrNI5JwSd5WObXVxmm2l14S+ddqEUsYZ+i&#10;giaELpXSVw1Z9CPXEUfv6HqLIcq+lrrHSyy3Ro6TZCotthwXGuyoaKh6352sgpdivcFtObbzL1M8&#10;vx5X3cf+8KjU7c2wegIRaAh/YfjBj+iQR6bSnVh7YRTER8Lvjd5kMpuCKBXMHhYg80z+h8+/AQAA&#10;//8DAFBLAQItABQABgAIAAAAIQC2gziS/gAAAOEBAAATAAAAAAAAAAAAAAAAAAAAAABbQ29udGVu&#10;dF9UeXBlc10ueG1sUEsBAi0AFAAGAAgAAAAhADj9If/WAAAAlAEAAAsAAAAAAAAAAAAAAAAALwEA&#10;AF9yZWxzLy5yZWxzUEsBAi0AFAAGAAgAAAAhAOk492IwAgAAWAQAAA4AAAAAAAAAAAAAAAAALgIA&#10;AGRycy9lMm9Eb2MueG1sUEsBAi0AFAAGAAgAAAAhAIJ2/sveAAAABAEAAA8AAAAAAAAAAAAAAAAA&#10;igQAAGRycy9kb3ducmV2LnhtbFBLBQYAAAAABAAEAPMAAACVBQAAAAA=&#10;" filled="f" stroked="f" strokeweight=".5pt">
                      <v:textbox>
                        <w:txbxContent>
                          <w:p w:rsidR="00784920" w:rsidRPr="004B7E44" w:rsidRDefault="00784920" w:rsidP="004B7E44">
                            <w:pPr>
                              <w:pStyle w:val="Heading1"/>
                            </w:pPr>
                            <w:r>
                              <w:t>KBros Technologies</w:t>
                            </w:r>
                          </w:p>
                        </w:txbxContent>
                      </v:textbox>
                      <w10:anchorlock/>
                    </v:shape>
                  </w:pict>
                </mc:Fallback>
              </mc:AlternateContent>
            </w:r>
          </w:p>
          <w:p w:rsidR="004B7E44" w:rsidRDefault="004B7E44" w:rsidP="004B7E44">
            <w:pPr>
              <w:rPr>
                <w:noProof/>
              </w:rPr>
            </w:pPr>
            <w:r>
              <w:rPr>
                <w:noProof/>
                <w:lang w:val="en-IN" w:eastAsia="en-IN" w:bidi="hi-IN"/>
              </w:rPr>
              <mc:AlternateContent>
                <mc:Choice Requires="wps">
                  <w:drawing>
                    <wp:inline distT="0" distB="0" distL="0" distR="0" wp14:anchorId="0EE3E510" wp14:editId="57D75766">
                      <wp:extent cx="2524259" cy="1524000"/>
                      <wp:effectExtent l="0" t="0" r="0" b="2540"/>
                      <wp:docPr id="7" name="Text Box 7"/>
                      <wp:cNvGraphicFramePr/>
                      <a:graphic xmlns:a="http://schemas.openxmlformats.org/drawingml/2006/main">
                        <a:graphicData uri="http://schemas.microsoft.com/office/word/2010/wordprocessingShape">
                          <wps:wsp>
                            <wps:cNvSpPr txBox="1"/>
                            <wps:spPr>
                              <a:xfrm>
                                <a:off x="0" y="0"/>
                                <a:ext cx="2524259" cy="1524000"/>
                              </a:xfrm>
                              <a:prstGeom prst="rect">
                                <a:avLst/>
                              </a:prstGeom>
                              <a:noFill/>
                              <a:ln w="6350">
                                <a:noFill/>
                              </a:ln>
                            </wps:spPr>
                            <wps:txbx>
                              <w:txbxContent>
                                <w:p w:rsidR="00784920" w:rsidRDefault="00784920" w:rsidP="004B7E44">
                                  <w:r>
                                    <w:t>FF – 116A, Jaina Tower</w:t>
                                  </w:r>
                                </w:p>
                                <w:p w:rsidR="00784920" w:rsidRDefault="00784920" w:rsidP="004B7E44">
                                  <w:r>
                                    <w:t>RDC Rajnagar</w:t>
                                  </w:r>
                                </w:p>
                                <w:p w:rsidR="00784920" w:rsidRPr="004B7E44" w:rsidRDefault="00784920" w:rsidP="004B7E44">
                                  <w:r>
                                    <w:t>Ghaziabad - 201001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E3E510" id="Text Box 7" o:spid="_x0000_s1029" type="#_x0000_t202" style="width:198.75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ztMQIAAFkEAAAOAAAAZHJzL2Uyb0RvYy54bWysVFFv2jAQfp+0/2D5fSSkUNqIULFWTJNQ&#10;WwmmPhvHJpEcn2cbEvbrd3YIRd2epr0457vz+b7vO2f+0DWKHIV1NeiCjkcpJUJzKGu9L+iP7erL&#10;HSXOM10yBVoU9CQcfVh8/jRvTS4yqECVwhIsol3emoJW3ps8SRyvRMPcCIzQGJRgG+Zxa/dJaVmL&#10;1RuVZGl6m7RgS2OBC+fQ+9QH6SLWl1Jw/yKlE56ogmJvPq42rruwJos5y/eWmarm5zbYP3TRsFrj&#10;pZdST8wzcrD1H6WamltwIP2IQ5OAlDUXEQOiGacf0GwqZkTEguQ4c6HJ/b+y/Pn4akldFnRGiWYN&#10;SrQVnSdfoSOzwE5rXI5JG4NpvkM3qjz4HToD6E7aJnwRDsE48ny6cBuKcXRm02ySTe8p4Rgb4yZN&#10;I/vJ+3Fjnf8moCHBKKhF8SKn7Lh2HlvB1CEl3KZhVSsVBVSatAW9vZmm8cAlgieUxoMBRN9ssHy3&#10;6yLkmwHIDsoT4rPQz4czfFVjD2vm/CuzOBAICYfcv+AiFeBdcLYoqcD++ps/5KNOGKWkxQErqPt5&#10;YFZQor5rVPB+PJmEiYybyXSW4cZeR3bXEX1oHgFneIzPyfBohnyvBlNaaN7wLSzDrRhimuPdBfWD&#10;+ej7sce3xMVyGZNwBg3za70xPJQOrAaGt90bs+Ysg0cFn2EYRZZ/UKPP7fVYHjzIOkoVeO5ZPdOP&#10;8xsVPL+18ECu9zHr/Y+w+A0AAP//AwBQSwMEFAAGAAgAAAAhAK2eDB7eAAAABQEAAA8AAABkcnMv&#10;ZG93bnJldi54bWxMj8FOwzAQRO9I/IO1SNyoTaC0hDhVFalCQvTQ0ktvm3ibRMTrELtt4OsxXOCy&#10;0mhGM2+zxWg7caLBt4413E4UCOLKmZZrDbu31c0chA/IBjvHpOGTPCzyy4sMU+POvKHTNtQilrBP&#10;UUMTQp9K6auGLPqJ64mjd3CDxRDlUEsz4DmW204mSj1Iiy3HhQZ7Khqq3rdHq+GlWK1xUyZ2/tUV&#10;z6+HZf+x20+1vr4al08gAo3hLww/+BEd8shUuiMbLzoN8ZHwe6N39zibgig1JPdKgcwz+Z8+/wYA&#10;AP//AwBQSwECLQAUAAYACAAAACEAtoM4kv4AAADhAQAAEwAAAAAAAAAAAAAAAAAAAAAAW0NvbnRl&#10;bnRfVHlwZXNdLnhtbFBLAQItABQABgAIAAAAIQA4/SH/1gAAAJQBAAALAAAAAAAAAAAAAAAAAC8B&#10;AABfcmVscy8ucmVsc1BLAQItABQABgAIAAAAIQArkrztMQIAAFkEAAAOAAAAAAAAAAAAAAAAAC4C&#10;AABkcnMvZTJvRG9jLnhtbFBLAQItABQABgAIAAAAIQCtngwe3gAAAAUBAAAPAAAAAAAAAAAAAAAA&#10;AIsEAABkcnMvZG93bnJldi54bWxQSwUGAAAAAAQABADzAAAAlgUAAAAA&#10;" filled="f" stroked="f" strokeweight=".5pt">
                      <v:textbox>
                        <w:txbxContent>
                          <w:p w:rsidR="00784920" w:rsidRDefault="00784920" w:rsidP="004B7E44">
                            <w:r>
                              <w:t>FF – 116A, Jaina Tower</w:t>
                            </w:r>
                          </w:p>
                          <w:p w:rsidR="00784920" w:rsidRDefault="00784920" w:rsidP="004B7E44">
                            <w:r>
                              <w:t>RDC Rajnagar</w:t>
                            </w:r>
                          </w:p>
                          <w:p w:rsidR="00784920" w:rsidRPr="004B7E44" w:rsidRDefault="00784920" w:rsidP="004B7E44">
                            <w:r>
                              <w:t>Ghaziabad - 201001</w:t>
                            </w:r>
                          </w:p>
                        </w:txbxContent>
                      </v:textbox>
                      <w10:anchorlock/>
                    </v:shape>
                  </w:pict>
                </mc:Fallback>
              </mc:AlternateContent>
            </w:r>
            <w:r>
              <w:rPr>
                <w:noProof/>
                <w:lang w:val="en-IN" w:eastAsia="en-IN" w:bidi="hi-IN"/>
              </w:rPr>
              <mc:AlternateContent>
                <mc:Choice Requires="wps">
                  <w:drawing>
                    <wp:inline distT="0" distB="0" distL="0" distR="0" wp14:anchorId="134A148C" wp14:editId="1C02E945">
                      <wp:extent cx="2876550" cy="1482811"/>
                      <wp:effectExtent l="0" t="0" r="0" b="3175"/>
                      <wp:docPr id="10" name="Text Box 10"/>
                      <wp:cNvGraphicFramePr/>
                      <a:graphic xmlns:a="http://schemas.openxmlformats.org/drawingml/2006/main">
                        <a:graphicData uri="http://schemas.microsoft.com/office/word/2010/wordprocessingShape">
                          <wps:wsp>
                            <wps:cNvSpPr txBox="1"/>
                            <wps:spPr>
                              <a:xfrm>
                                <a:off x="0" y="0"/>
                                <a:ext cx="2876550" cy="1482811"/>
                              </a:xfrm>
                              <a:prstGeom prst="rect">
                                <a:avLst/>
                              </a:prstGeom>
                              <a:noFill/>
                              <a:ln w="6350">
                                <a:noFill/>
                              </a:ln>
                            </wps:spPr>
                            <wps:txbx>
                              <w:txbxContent>
                                <w:p w:rsidR="00784920" w:rsidRDefault="00784920" w:rsidP="004B7E44">
                                  <w:r>
                                    <w:t xml:space="preserve">Phone: </w:t>
                                  </w:r>
                                  <w:r w:rsidR="009E0994">
                                    <w:t xml:space="preserve">8802609662, </w:t>
                                  </w:r>
                                  <w:r w:rsidR="003B2932">
                                    <w:t>9711051092</w:t>
                                  </w:r>
                                </w:p>
                                <w:p w:rsidR="00784920" w:rsidRDefault="00784920" w:rsidP="004B7E44">
                                  <w:r>
                                    <w:t>Email:</w:t>
                                  </w:r>
                                  <w:r w:rsidRPr="00291752">
                                    <w:t xml:space="preserve"> </w:t>
                                  </w:r>
                                  <w:hyperlink r:id="rId8" w:history="1">
                                    <w:r w:rsidRPr="001A4D71">
                                      <w:rPr>
                                        <w:rStyle w:val="Hyperlink"/>
                                        <w:color w:val="FFFFFF" w:themeColor="background1"/>
                                        <w:u w:val="none"/>
                                      </w:rPr>
                                      <w:t>contact@kbrostechno.com</w:t>
                                    </w:r>
                                  </w:hyperlink>
                                </w:p>
                                <w:p w:rsidR="00784920" w:rsidRPr="004B7E44" w:rsidRDefault="00784920" w:rsidP="004B7E44">
                                  <w:r>
                                    <w:t xml:space="preserve">Website: </w:t>
                                  </w:r>
                                  <w:hyperlink r:id="rId9" w:history="1">
                                    <w:r w:rsidRPr="0072526E">
                                      <w:rPr>
                                        <w:rStyle w:val="Hyperlink"/>
                                        <w:color w:val="FFFFFF" w:themeColor="background1"/>
                                        <w:u w:val="none"/>
                                      </w:rPr>
                                      <w:t>kbrostechno.com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4A148C" id="Text Box 10" o:spid="_x0000_s1030" type="#_x0000_t202" style="width:226.5pt;height:1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d8KMAIAAFsEAAAOAAAAZHJzL2Uyb0RvYy54bWysVFFv2jAQfp+0/2D5fYQwoBQRKtaKaRJq&#10;K8HUZ+M4ECnxebYhYb9+nx1oWbenaS/O+e78+e77zpndtXXFjsq6knTG016fM6Ul5aXeZfz7Zvlp&#10;wpnzQueiIq0yflKO380/fpg1ZqoGtKcqV5YBRLtpYzK+995Mk8TJvaqF65FRGsGCbC08tnaX5FY0&#10;QK+rZNDvj5OGbG4sSeUcvA9dkM8jflEo6Z+KwinPqoyjNh9XG9dtWJP5TEx3Vph9Kc9liH+oohal&#10;xqWvUA/CC3aw5R9QdSktOSp8T1KdUFGUUsUe0E3af9fNei+Mir2AHGdeaXL/D1Y+Hp8tK3NoB3q0&#10;qKHRRrWefaGWwQV+GuOmSFsbJPoWfuRe/A7O0HZb2Dp80RBDHFCnV3YDmoRzMLkZj0YIScTS4WQw&#10;SSNO8nbcWOe/KqpZMDJuIV9kVRxXzqMUpF5Swm2almVVRQkrzZqMjz8D/7cITlQaB0MTXbHB8u22&#10;jU0PL41sKT+hP0vdhDgjlyVqWAnnn4XFSKBujLl/wlJUhLvobHG2J/vzb/6QD6UQ5azBiGXc/TgI&#10;qzirvmloeJsOh4D1cTMc3QywsdeR7XVEH+p7whSneFBGRjPk++piFpbqF7yGRbgVIaEl7s64v5j3&#10;vht8vCapFouYhCk0wq/02sgAHbgLDG/aF2HNWQYPBR/pMoxi+k6NLrdjfXHwVJRRqsBzx+qZfkxw&#10;VPD82sITud7HrLd/wvwXAAAA//8DAFBLAwQUAAYACAAAACEAK7uGV90AAAAFAQAADwAAAGRycy9k&#10;b3ducmV2LnhtbEyPQUvDQBCF74L/YRnBm92YGCkxm1ICRRA9tPbibZOdJsHd2ZjdttFf7+hFLw8e&#10;b3jvm3I1OytOOIXBk4LbRQICqfVmoE7B/nVzswQRoiajrSdU8IkBVtXlRakL48+0xdMudoJLKBRa&#10;QR/jWEgZ2h6dDgs/InF28JPTke3USTPpM5c7K9MkuZdOD8QLvR6x7rF93x2dgqd686K3TeqWX7Z+&#10;fD6sx4/9W67U9dW8fgARcY5/x/CDz+hQMVPjj2SCsAr4kfirnN3lGdtGQZplOciqlP/pq28AAAD/&#10;/wMAUEsBAi0AFAAGAAgAAAAhALaDOJL+AAAA4QEAABMAAAAAAAAAAAAAAAAAAAAAAFtDb250ZW50&#10;X1R5cGVzXS54bWxQSwECLQAUAAYACAAAACEAOP0h/9YAAACUAQAACwAAAAAAAAAAAAAAAAAvAQAA&#10;X3JlbHMvLnJlbHNQSwECLQAUAAYACAAAACEA9yXfCjACAABbBAAADgAAAAAAAAAAAAAAAAAuAgAA&#10;ZHJzL2Uyb0RvYy54bWxQSwECLQAUAAYACAAAACEAK7uGV90AAAAFAQAADwAAAAAAAAAAAAAAAACK&#10;BAAAZHJzL2Rvd25yZXYueG1sUEsFBgAAAAAEAAQA8wAAAJQFAAAAAA==&#10;" filled="f" stroked="f" strokeweight=".5pt">
                      <v:textbox>
                        <w:txbxContent>
                          <w:p w:rsidR="00784920" w:rsidRDefault="00784920" w:rsidP="004B7E44">
                            <w:r>
                              <w:t xml:space="preserve">Phone: </w:t>
                            </w:r>
                            <w:r w:rsidR="009E0994">
                              <w:t xml:space="preserve">8802609662, </w:t>
                            </w:r>
                            <w:r w:rsidR="003B2932">
                              <w:t>9711051092</w:t>
                            </w:r>
                          </w:p>
                          <w:p w:rsidR="00784920" w:rsidRDefault="00784920" w:rsidP="004B7E44">
                            <w:r>
                              <w:t>Email:</w:t>
                            </w:r>
                            <w:r w:rsidRPr="00291752">
                              <w:t xml:space="preserve"> </w:t>
                            </w:r>
                            <w:hyperlink r:id="rId10" w:history="1">
                              <w:r w:rsidRPr="001A4D71">
                                <w:rPr>
                                  <w:rStyle w:val="Hyperlink"/>
                                  <w:color w:val="FFFFFF" w:themeColor="background1"/>
                                  <w:u w:val="none"/>
                                </w:rPr>
                                <w:t>contact@kbrostechno.com</w:t>
                              </w:r>
                            </w:hyperlink>
                          </w:p>
                          <w:p w:rsidR="00784920" w:rsidRPr="004B7E44" w:rsidRDefault="00784920" w:rsidP="004B7E44">
                            <w:r>
                              <w:t xml:space="preserve">Website: </w:t>
                            </w:r>
                            <w:hyperlink r:id="rId11" w:history="1">
                              <w:r w:rsidRPr="0072526E">
                                <w:rPr>
                                  <w:rStyle w:val="Hyperlink"/>
                                  <w:color w:val="FFFFFF" w:themeColor="background1"/>
                                  <w:u w:val="none"/>
                                </w:rPr>
                                <w:t>kbrostechno.com</w:t>
                              </w:r>
                            </w:hyperlink>
                          </w:p>
                        </w:txbxContent>
                      </v:textbox>
                      <w10:anchorlock/>
                    </v:shape>
                  </w:pict>
                </mc:Fallback>
              </mc:AlternateContent>
            </w:r>
          </w:p>
        </w:tc>
      </w:tr>
    </w:tbl>
    <w:p w:rsidR="004B7E44" w:rsidRDefault="00CE6BEC" w:rsidP="004B7E44">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57.75pt;margin-top:-36pt;width:611.4pt;height:382.15pt;z-index:-251658241;mso-position-horizontal-relative:text;mso-position-vertical-relative:text">
            <v:imagedata r:id="rId12" o:title="background1"/>
          </v:shape>
        </w:pict>
      </w:r>
      <w:r w:rsidR="00782C85">
        <w:rPr>
          <w:noProof/>
          <w:lang w:val="en-IN" w:eastAsia="en-IN" w:bidi="hi-IN"/>
        </w:rPr>
        <mc:AlternateContent>
          <mc:Choice Requires="wps">
            <w:drawing>
              <wp:anchor distT="0" distB="0" distL="114300" distR="114300" simplePos="0" relativeHeight="251659264" behindDoc="1" locked="0" layoutInCell="1" allowOverlap="1">
                <wp:simplePos x="0" y="0"/>
                <wp:positionH relativeFrom="column">
                  <wp:posOffset>-731520</wp:posOffset>
                </wp:positionH>
                <wp:positionV relativeFrom="page">
                  <wp:posOffset>2059940</wp:posOffset>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C979B" id="Rectangle 2" o:spid="_x0000_s1026" alt="colored rectangle" style="position:absolute;margin-left:-57.6pt;margin-top:162.2pt;width:531.35pt;height:4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53/lgIAAKMFAAAOAAAAZHJzL2Uyb0RvYy54bWysVNtOGzEQfa/Uf7D8XjYbJRAiNigCUVVC&#10;gICKZ+O1syt5Pe7YySb9+o69FyigVqqaB8fjOXM7OzNn5/vGsJ1CX4MteH404UxZCWVtNwX//nj1&#10;ZcGZD8KWwoBVBT8oz89Xnz+dtW6pplCBKRUycmL9snUFr0JwyyzzslKN8EfglCWlBmxEIBE3WYmi&#10;Je+NyaaTyXHWApYOQSrv6fWyU/JV8q+1kuFWa68CMwWn3EI6MZ3P8cxWZ2K5QeGqWvZpiH/IohG1&#10;paCjq0sRBNti/c5VU0sEDzocSWgy0LqWKtVA1eSTN9U8VMKpVAuR491Ik/9/buXN7g5ZXRZ8ypkV&#10;DX2ieyJN2I1RjJ5K5SXRJcEAqpLhoIvEtc4vyf7B3WEvebpGFvYam/hP9bF9Ivswkq32gUl6PD6Z&#10;LfLZnDNJuvnpYrY4mUev2Yu5Qx++KmhYvBQ8Bk8ki921Dx10gMRoHkxdXtXGJCF2kLowyHaCvr2Q&#10;UtmQ9wF+Qxob8RaiZec0vmSxuq6edAsHoyLO2HuliTCqYJqSSa36PlDKoRKl6uLPJ/Qbog+ppWKT&#10;w4jWFH/0nf/Jd5dlj4+mKnX6aDz5u/FokSKDDaNxU1vAjxyYkT7d4QeSOmoiS89QHqidELo5805e&#10;1fTproUPdwJpsGgEaVmEWzq0gbbg0N84qwB/fvQe8dTvpOWspUEtuP+xFag4M98sTcJpPpvFyU7C&#10;bH4yJQFfa55fa+y2uQDqh5zWkpPpGvHBDFeN0DzRTlnHqKQSVlJsmoCAg3ARugVCW0mq9TrBaJqd&#10;CNf2wcnoPLIaW/Nx/yTQ9f0bqPVvYBhqsXzTxh02WlpYbwPoOvX4C68937QJUuP0WyuumtdyQr3s&#10;1tUvAAAA//8DAFBLAwQUAAYACAAAACEA+b9aN+MAAAANAQAADwAAAGRycy9kb3ducmV2LnhtbEyP&#10;wU7DMBBE70j8g7VI3FonIQltiFMBEj1DqVC5ubEbR8TrKHaalK9nOcFxNU8zb8vNbDt21oNvHQqI&#10;lxEwjbVTLTYC9u8vixUwHyQq2TnUAi7aw6a6viplodyEb/q8Cw2jEvSFFGBC6AvOfW20lX7peo2U&#10;ndxgZaBzaLga5ETltuNJFOXcyhZpwchePxtdf+1GK6Df7l8/T+apn/LLR7adm/Hw3Y5C3N7Mjw/A&#10;gp7DHwy/+qQOFTkd3YjKs07AIo6zhFgBd0maAiNknd5nwI7EJnm+Bl6V/P8X1Q8AAAD//wMAUEsB&#10;Ai0AFAAGAAgAAAAhALaDOJL+AAAA4QEAABMAAAAAAAAAAAAAAAAAAAAAAFtDb250ZW50X1R5cGVz&#10;XS54bWxQSwECLQAUAAYACAAAACEAOP0h/9YAAACUAQAACwAAAAAAAAAAAAAAAAAvAQAAX3JlbHMv&#10;LnJlbHNQSwECLQAUAAYACAAAACEAVVud/5YCAACjBQAADgAAAAAAAAAAAAAAAAAuAgAAZHJzL2Uy&#10;b0RvYy54bWxQSwECLQAUAAYACAAAACEA+b9aN+MAAAANAQAADwAAAAAAAAAAAAAAAADwBAAAZHJz&#10;L2Rvd25yZXYueG1sUEsFBgAAAAAEAAQA8wAAAAAGAAAAAA==&#10;" fillcolor="#a4063e [3204]" stroked="f" strokeweight="2pt">
                <w10:wrap anchory="page"/>
              </v:rect>
            </w:pict>
          </mc:Fallback>
        </mc:AlternateContent>
      </w:r>
    </w:p>
    <w:p w:rsidR="004B7E44" w:rsidRDefault="003D3DCD">
      <w:pPr>
        <w:spacing w:after="200"/>
      </w:pPr>
      <w:r>
        <w:rPr>
          <w:noProof/>
          <w:lang w:val="en-IN" w:eastAsia="en-IN" w:bidi="hi-IN"/>
        </w:rPr>
        <w:pict>
          <v:shape id="_x0000_s1041" type="#_x0000_t75" style="position:absolute;margin-left:-9.15pt;margin-top:613.9pt;width:187.25pt;height:67.65pt;z-index:-251639808;mso-position-horizontal-relative:text;mso-position-vertical-relative:text">
            <v:imagedata r:id="rId13" o:title="kbros"/>
          </v:shape>
        </w:pict>
      </w:r>
      <w:r w:rsidR="00CE6BEC">
        <w:rPr>
          <w:noProof/>
          <w:lang w:val="en-IN" w:eastAsia="en-IN"/>
        </w:rPr>
        <w:pict>
          <v:shape id="_x0000_s1040" type="#_x0000_t75" style="position:absolute;margin-left:-174.95pt;margin-top:327.95pt;width:728.6pt;height:409.85pt;z-index:-251659266;mso-position-horizontal-relative:text;mso-position-vertical-relative:text">
            <v:imagedata r:id="rId14" o:title="blog2"/>
          </v:shape>
        </w:pict>
      </w:r>
      <w:r w:rsidR="004B7E44">
        <w:br w:type="page"/>
      </w:r>
    </w:p>
    <w:p w:rsidR="00EA68EC" w:rsidRDefault="00EA68EC" w:rsidP="004B7E44">
      <w:pPr>
        <w:pStyle w:val="Heading2"/>
        <w:spacing w:after="500"/>
        <w:rPr>
          <w:color w:val="1D1C47" w:themeColor="text2" w:themeShade="BF"/>
          <w:sz w:val="44"/>
          <w:szCs w:val="44"/>
        </w:rPr>
      </w:pPr>
    </w:p>
    <w:p w:rsidR="004B7E44" w:rsidRPr="007B52F0" w:rsidRDefault="00F222F5" w:rsidP="004B7E44">
      <w:pPr>
        <w:pStyle w:val="Heading2"/>
        <w:spacing w:after="500"/>
        <w:rPr>
          <w:color w:val="1D1C47" w:themeColor="text2" w:themeShade="BF"/>
          <w:sz w:val="44"/>
          <w:szCs w:val="44"/>
        </w:rPr>
      </w:pPr>
      <w:r w:rsidRPr="007B52F0">
        <w:rPr>
          <w:color w:val="1D1C47" w:themeColor="text2" w:themeShade="BF"/>
          <w:sz w:val="44"/>
          <w:szCs w:val="44"/>
        </w:rPr>
        <w:t>KBros Technologies A Place for your Digital World</w:t>
      </w:r>
    </w:p>
    <w:p w:rsidR="004B7E44" w:rsidRPr="007B52F0" w:rsidRDefault="00F222F5" w:rsidP="007B52F0">
      <w:pPr>
        <w:pStyle w:val="Heading4"/>
        <w:rPr>
          <w:sz w:val="28"/>
          <w:szCs w:val="28"/>
        </w:rPr>
      </w:pPr>
      <w:r w:rsidRPr="007B52F0">
        <w:rPr>
          <w:sz w:val="28"/>
          <w:szCs w:val="28"/>
        </w:rPr>
        <w:t>About us</w:t>
      </w:r>
    </w:p>
    <w:p w:rsidR="004B7E44" w:rsidRDefault="004B7E44" w:rsidP="004B7E44">
      <w:pPr>
        <w:rPr>
          <w:rFonts w:eastAsia="Times New Roman"/>
        </w:rPr>
      </w:pPr>
    </w:p>
    <w:p w:rsidR="004B7E44" w:rsidRPr="005C19A6" w:rsidRDefault="00F222F5" w:rsidP="00F222F5">
      <w:pPr>
        <w:rPr>
          <w:color w:val="161718" w:themeColor="text1"/>
        </w:rPr>
      </w:pPr>
      <w:r w:rsidRPr="005C19A6">
        <w:rPr>
          <w:rFonts w:ascii="Arial" w:hAnsi="Arial" w:cs="Arial"/>
          <w:color w:val="161718" w:themeColor="text1"/>
          <w:shd w:val="clear" w:color="auto" w:fill="FFFFFF"/>
        </w:rPr>
        <w:t>We provide all the solutions of Web Technologies and reach each and every one in the world with affordable price with clients making them satisfaction. To be admired as world class value, inspire customers and enable them to succeed, and create an energizing atmosphere for employees to learn raise and to become a globally recognized origination that provides extra ordinary Web solutions, delivered by best in industry.</w:t>
      </w:r>
    </w:p>
    <w:p w:rsidR="004B7E44" w:rsidRPr="004B7E44" w:rsidRDefault="004B7E44" w:rsidP="004B7E44">
      <w:pPr>
        <w:pStyle w:val="Heading3"/>
        <w:rPr>
          <w:rFonts w:eastAsiaTheme="minorHAnsi"/>
          <w:b/>
          <w:i w:val="0"/>
          <w:sz w:val="44"/>
        </w:rPr>
      </w:pPr>
    </w:p>
    <w:p w:rsidR="004B7E44" w:rsidRPr="00EE00F6" w:rsidRDefault="00F222F5" w:rsidP="004B7E44">
      <w:pPr>
        <w:pStyle w:val="Heading4"/>
        <w:rPr>
          <w:color w:val="auto"/>
          <w:sz w:val="28"/>
        </w:rPr>
      </w:pPr>
      <w:r w:rsidRPr="00EE00F6">
        <w:rPr>
          <w:color w:val="auto"/>
          <w:sz w:val="28"/>
        </w:rPr>
        <w:t>Services</w:t>
      </w:r>
    </w:p>
    <w:p w:rsidR="00E94B5F" w:rsidRDefault="00E94B5F" w:rsidP="004B7E44">
      <w:pPr>
        <w:rPr>
          <w:color w:val="auto"/>
        </w:rPr>
      </w:pPr>
    </w:p>
    <w:p w:rsidR="00EE00F6" w:rsidRPr="00462FE6" w:rsidRDefault="00EE00F6" w:rsidP="00EE00F6">
      <w:pPr>
        <w:pStyle w:val="ListParagraph"/>
        <w:numPr>
          <w:ilvl w:val="0"/>
          <w:numId w:val="1"/>
        </w:numPr>
        <w:rPr>
          <w:color w:val="auto"/>
        </w:rPr>
      </w:pPr>
      <w:r w:rsidRPr="00462FE6">
        <w:rPr>
          <w:color w:val="auto"/>
        </w:rPr>
        <w:t>App Development</w:t>
      </w:r>
      <w:r w:rsidR="003D3DCD">
        <w:rPr>
          <w:color w:val="auto"/>
        </w:rPr>
        <w:t xml:space="preserve"> (Android / i</w:t>
      </w:r>
      <w:r w:rsidR="005C19A6">
        <w:rPr>
          <w:color w:val="auto"/>
        </w:rPr>
        <w:t>OS)</w:t>
      </w:r>
    </w:p>
    <w:p w:rsidR="00EE00F6" w:rsidRPr="00462FE6" w:rsidRDefault="00EE00F6" w:rsidP="00EE00F6">
      <w:pPr>
        <w:pStyle w:val="ListParagraph"/>
        <w:numPr>
          <w:ilvl w:val="0"/>
          <w:numId w:val="1"/>
        </w:numPr>
        <w:rPr>
          <w:color w:val="auto"/>
        </w:rPr>
      </w:pPr>
      <w:r w:rsidRPr="00462FE6">
        <w:rPr>
          <w:color w:val="auto"/>
        </w:rPr>
        <w:t>Website Development</w:t>
      </w:r>
      <w:r w:rsidR="005C19A6">
        <w:rPr>
          <w:color w:val="auto"/>
        </w:rPr>
        <w:t xml:space="preserve"> (Static / Dynamic)</w:t>
      </w:r>
    </w:p>
    <w:p w:rsidR="00EE00F6" w:rsidRPr="00462FE6" w:rsidRDefault="00EE00F6" w:rsidP="00EE00F6">
      <w:pPr>
        <w:pStyle w:val="ListParagraph"/>
        <w:numPr>
          <w:ilvl w:val="0"/>
          <w:numId w:val="1"/>
        </w:numPr>
        <w:rPr>
          <w:color w:val="auto"/>
        </w:rPr>
      </w:pPr>
      <w:r w:rsidRPr="00462FE6">
        <w:rPr>
          <w:color w:val="auto"/>
        </w:rPr>
        <w:t>College Projects</w:t>
      </w:r>
      <w:r w:rsidR="005C19A6">
        <w:rPr>
          <w:color w:val="auto"/>
        </w:rPr>
        <w:t xml:space="preserve"> </w:t>
      </w:r>
    </w:p>
    <w:p w:rsidR="00EE00F6" w:rsidRPr="00462FE6" w:rsidRDefault="00EE00F6" w:rsidP="00EE00F6">
      <w:pPr>
        <w:pStyle w:val="ListParagraph"/>
        <w:numPr>
          <w:ilvl w:val="0"/>
          <w:numId w:val="1"/>
        </w:numPr>
        <w:rPr>
          <w:color w:val="auto"/>
        </w:rPr>
      </w:pPr>
      <w:r w:rsidRPr="00462FE6">
        <w:rPr>
          <w:color w:val="auto"/>
        </w:rPr>
        <w:t>Projects Management</w:t>
      </w:r>
    </w:p>
    <w:p w:rsidR="00F222F5" w:rsidRPr="00462FE6" w:rsidRDefault="00EE00F6" w:rsidP="00462FE6">
      <w:pPr>
        <w:pStyle w:val="ListParagraph"/>
        <w:numPr>
          <w:ilvl w:val="0"/>
          <w:numId w:val="1"/>
        </w:numPr>
        <w:rPr>
          <w:color w:val="auto"/>
        </w:rPr>
      </w:pPr>
      <w:r w:rsidRPr="00462FE6">
        <w:rPr>
          <w:color w:val="auto"/>
        </w:rPr>
        <w:t>Graphics Design</w:t>
      </w:r>
      <w:r w:rsidR="005C19A6">
        <w:rPr>
          <w:color w:val="auto"/>
        </w:rPr>
        <w:t xml:space="preserve"> (Logo Designing / Layout)</w:t>
      </w:r>
    </w:p>
    <w:p w:rsidR="00462FE6" w:rsidRDefault="00462FE6" w:rsidP="00462FE6">
      <w:pPr>
        <w:pStyle w:val="ListParagraph"/>
        <w:numPr>
          <w:ilvl w:val="0"/>
          <w:numId w:val="1"/>
        </w:numPr>
        <w:rPr>
          <w:color w:val="auto"/>
        </w:rPr>
      </w:pPr>
      <w:r w:rsidRPr="00462FE6">
        <w:rPr>
          <w:color w:val="auto"/>
        </w:rPr>
        <w:t>Digital Marketing</w:t>
      </w:r>
      <w:r w:rsidR="005C19A6">
        <w:rPr>
          <w:color w:val="auto"/>
        </w:rPr>
        <w:t xml:space="preserve"> (SEO, SMO)</w:t>
      </w:r>
    </w:p>
    <w:p w:rsidR="00984EAA" w:rsidRDefault="00984EAA" w:rsidP="00462FE6">
      <w:pPr>
        <w:pStyle w:val="ListParagraph"/>
        <w:numPr>
          <w:ilvl w:val="0"/>
          <w:numId w:val="1"/>
        </w:numPr>
        <w:rPr>
          <w:color w:val="auto"/>
        </w:rPr>
      </w:pPr>
      <w:r>
        <w:rPr>
          <w:color w:val="auto"/>
        </w:rPr>
        <w:t>ERP Based Software</w:t>
      </w:r>
    </w:p>
    <w:p w:rsidR="00984EAA" w:rsidRDefault="00984EAA" w:rsidP="00462FE6">
      <w:pPr>
        <w:pStyle w:val="ListParagraph"/>
        <w:numPr>
          <w:ilvl w:val="0"/>
          <w:numId w:val="1"/>
        </w:numPr>
        <w:rPr>
          <w:color w:val="auto"/>
        </w:rPr>
      </w:pPr>
      <w:r>
        <w:rPr>
          <w:color w:val="auto"/>
        </w:rPr>
        <w:t xml:space="preserve">Security Assessment </w:t>
      </w:r>
    </w:p>
    <w:p w:rsidR="005C19A6" w:rsidRDefault="005C19A6" w:rsidP="005C19A6">
      <w:pPr>
        <w:rPr>
          <w:color w:val="auto"/>
        </w:rPr>
      </w:pPr>
    </w:p>
    <w:p w:rsidR="005C19A6" w:rsidRPr="007B52F0" w:rsidRDefault="005C19A6" w:rsidP="007B52F0">
      <w:pPr>
        <w:pStyle w:val="Heading4"/>
        <w:rPr>
          <w:sz w:val="28"/>
        </w:rPr>
      </w:pPr>
      <w:r w:rsidRPr="007B52F0">
        <w:rPr>
          <w:sz w:val="28"/>
        </w:rPr>
        <w:t>Why Chose Us</w:t>
      </w:r>
    </w:p>
    <w:p w:rsidR="005C19A6" w:rsidRDefault="005C19A6" w:rsidP="007B52F0">
      <w:pPr>
        <w:rPr>
          <w:color w:val="auto"/>
        </w:rPr>
      </w:pPr>
    </w:p>
    <w:p w:rsidR="005C19A6" w:rsidRPr="007B52F0" w:rsidRDefault="005C19A6" w:rsidP="007B52F0">
      <w:pPr>
        <w:pStyle w:val="NormalWeb"/>
        <w:spacing w:before="0" w:beforeAutospacing="0" w:after="150" w:afterAutospacing="0"/>
        <w:rPr>
          <w:rFonts w:ascii="Arial" w:hAnsi="Arial" w:cs="Arial"/>
          <w:color w:val="161718" w:themeColor="text1"/>
          <w:sz w:val="28"/>
        </w:rPr>
      </w:pPr>
      <w:r w:rsidRPr="007B52F0">
        <w:rPr>
          <w:rFonts w:ascii="Arial" w:hAnsi="Arial" w:cs="Arial"/>
          <w:color w:val="161718" w:themeColor="text1"/>
          <w:sz w:val="28"/>
        </w:rPr>
        <w:t>KB</w:t>
      </w:r>
      <w:r w:rsidR="007B52F0">
        <w:rPr>
          <w:rFonts w:ascii="Arial" w:hAnsi="Arial" w:cs="Arial"/>
          <w:color w:val="161718" w:themeColor="text1"/>
          <w:sz w:val="28"/>
        </w:rPr>
        <w:t>ro</w:t>
      </w:r>
      <w:r w:rsidRPr="007B52F0">
        <w:rPr>
          <w:rFonts w:ascii="Arial" w:hAnsi="Arial" w:cs="Arial"/>
          <w:color w:val="161718" w:themeColor="text1"/>
          <w:sz w:val="28"/>
        </w:rPr>
        <w:t>s Developers simply has the experience with the most diverse clients, networks, and different size organizations. Since day one, we have remained on the cutting-edge of Technologies, offering the most advanced applications and hardware possible.</w:t>
      </w:r>
    </w:p>
    <w:p w:rsidR="005C19A6" w:rsidRPr="007B52F0" w:rsidRDefault="005C19A6" w:rsidP="007B52F0">
      <w:pPr>
        <w:pStyle w:val="NormalWeb"/>
        <w:numPr>
          <w:ilvl w:val="0"/>
          <w:numId w:val="4"/>
        </w:numPr>
        <w:spacing w:before="0" w:beforeAutospacing="0" w:after="150" w:afterAutospacing="0"/>
        <w:rPr>
          <w:rFonts w:ascii="Arial" w:hAnsi="Arial" w:cs="Arial"/>
          <w:color w:val="161718" w:themeColor="text1"/>
        </w:rPr>
      </w:pPr>
      <w:r w:rsidRPr="007B52F0">
        <w:rPr>
          <w:rFonts w:ascii="Arial" w:hAnsi="Arial" w:cs="Arial"/>
          <w:color w:val="161718" w:themeColor="text1"/>
        </w:rPr>
        <w:t>Practical, cost-effective service to clients…</w:t>
      </w:r>
    </w:p>
    <w:p w:rsidR="005C19A6" w:rsidRPr="007B52F0" w:rsidRDefault="005C19A6" w:rsidP="007B52F0">
      <w:pPr>
        <w:pStyle w:val="NormalWeb"/>
        <w:numPr>
          <w:ilvl w:val="0"/>
          <w:numId w:val="4"/>
        </w:numPr>
        <w:spacing w:before="0" w:beforeAutospacing="0" w:after="150" w:afterAutospacing="0"/>
        <w:rPr>
          <w:rFonts w:ascii="Arial" w:hAnsi="Arial" w:cs="Arial"/>
          <w:color w:val="161718" w:themeColor="text1"/>
        </w:rPr>
      </w:pPr>
      <w:r w:rsidRPr="007B52F0">
        <w:rPr>
          <w:rFonts w:ascii="Arial" w:hAnsi="Arial" w:cs="Arial"/>
          <w:color w:val="161718" w:themeColor="text1"/>
        </w:rPr>
        <w:t>Solutions which make a real difference…</w:t>
      </w:r>
    </w:p>
    <w:p w:rsidR="005C19A6" w:rsidRPr="007B52F0" w:rsidRDefault="007B52F0" w:rsidP="007B52F0">
      <w:pPr>
        <w:pStyle w:val="NormalWeb"/>
        <w:numPr>
          <w:ilvl w:val="0"/>
          <w:numId w:val="4"/>
        </w:numPr>
        <w:spacing w:before="0" w:beforeAutospacing="0" w:after="150" w:afterAutospacing="0"/>
        <w:rPr>
          <w:rFonts w:ascii="Arial" w:hAnsi="Arial" w:cs="Arial"/>
          <w:color w:val="161718" w:themeColor="text1"/>
        </w:rPr>
      </w:pPr>
      <w:r w:rsidRPr="007B52F0">
        <w:rPr>
          <w:rFonts w:ascii="Arial" w:hAnsi="Arial" w:cs="Arial"/>
          <w:color w:val="161718" w:themeColor="text1"/>
        </w:rPr>
        <w:t>The right team for the job...</w:t>
      </w:r>
    </w:p>
    <w:p w:rsidR="007B52F0" w:rsidRPr="0072526E" w:rsidRDefault="005C19A6" w:rsidP="007B52F0">
      <w:pPr>
        <w:pStyle w:val="NormalWeb"/>
        <w:numPr>
          <w:ilvl w:val="0"/>
          <w:numId w:val="4"/>
        </w:numPr>
        <w:spacing w:before="0" w:beforeAutospacing="0" w:after="150" w:afterAutospacing="0"/>
        <w:rPr>
          <w:rFonts w:ascii="Arial" w:hAnsi="Arial" w:cs="Arial"/>
          <w:color w:val="161718" w:themeColor="text1"/>
        </w:rPr>
      </w:pPr>
      <w:r w:rsidRPr="007B52F0">
        <w:rPr>
          <w:rFonts w:ascii="Arial" w:hAnsi="Arial" w:cs="Arial"/>
          <w:color w:val="161718" w:themeColor="text1"/>
        </w:rPr>
        <w:t>Experience…</w:t>
      </w:r>
    </w:p>
    <w:p w:rsidR="00D17797" w:rsidRPr="005A2298" w:rsidRDefault="00D17797" w:rsidP="00D17797">
      <w:pPr>
        <w:pStyle w:val="Heading1"/>
        <w:spacing w:before="450" w:after="300"/>
        <w:rPr>
          <w:rFonts w:ascii="Arial" w:hAnsi="Arial" w:cs="Arial"/>
          <w:iCs/>
          <w:color w:val="2E2E2E"/>
          <w:sz w:val="44"/>
          <w:szCs w:val="68"/>
        </w:rPr>
      </w:pPr>
      <w:r w:rsidRPr="005A2298">
        <w:rPr>
          <w:rFonts w:ascii="Arial" w:hAnsi="Arial" w:cs="Arial"/>
          <w:bCs/>
          <w:iCs/>
          <w:color w:val="2E2E2E"/>
          <w:sz w:val="44"/>
          <w:szCs w:val="68"/>
        </w:rPr>
        <w:lastRenderedPageBreak/>
        <w:t>Website Development Services Agreement</w:t>
      </w:r>
    </w:p>
    <w:p w:rsidR="00D17797" w:rsidRPr="00D17797" w:rsidRDefault="00D17797" w:rsidP="00D17797">
      <w:pPr>
        <w:spacing w:before="360" w:line="240" w:lineRule="auto"/>
        <w:rPr>
          <w:rFonts w:ascii="Arial" w:eastAsia="Times New Roman" w:hAnsi="Arial" w:cs="Arial"/>
          <w:color w:val="000000"/>
          <w:sz w:val="27"/>
          <w:szCs w:val="27"/>
          <w:lang w:val="en-IN" w:eastAsia="en-IN"/>
        </w:rPr>
      </w:pPr>
      <w:r w:rsidRPr="00D17797">
        <w:rPr>
          <w:rFonts w:ascii="Arial" w:eastAsia="Times New Roman" w:hAnsi="Arial" w:cs="Arial"/>
          <w:color w:val="333333"/>
          <w:sz w:val="27"/>
          <w:szCs w:val="27"/>
          <w:lang w:val="en-IN" w:eastAsia="en-IN"/>
        </w:rPr>
        <w:t xml:space="preserve">This website development services agreement is intended as a legally binding agreement between </w:t>
      </w:r>
      <w:r w:rsidR="00EA68EC">
        <w:rPr>
          <w:rFonts w:ascii="Arial" w:eastAsia="Times New Roman" w:hAnsi="Arial" w:cs="Arial"/>
          <w:color w:val="333333"/>
          <w:sz w:val="27"/>
          <w:szCs w:val="27"/>
          <w:lang w:val="en-IN" w:eastAsia="en-IN"/>
        </w:rPr>
        <w:t>Anshul Kumar</w:t>
      </w:r>
      <w:r w:rsidRPr="00D17797">
        <w:rPr>
          <w:rFonts w:ascii="Arial" w:eastAsia="Times New Roman" w:hAnsi="Arial" w:cs="Arial"/>
          <w:color w:val="333333"/>
          <w:sz w:val="27"/>
          <w:szCs w:val="27"/>
          <w:lang w:val="en-IN" w:eastAsia="en-IN"/>
        </w:rPr>
        <w:t xml:space="preserve"> (</w:t>
      </w:r>
      <w:r>
        <w:rPr>
          <w:rFonts w:ascii="Arial" w:eastAsia="Times New Roman" w:hAnsi="Arial" w:cs="Arial"/>
          <w:color w:val="333333"/>
          <w:sz w:val="27"/>
          <w:szCs w:val="27"/>
          <w:lang w:val="en-IN" w:eastAsia="en-IN"/>
        </w:rPr>
        <w:t>Kbros Technologies</w:t>
      </w:r>
      <w:r w:rsidRPr="00D17797">
        <w:rPr>
          <w:rFonts w:ascii="Arial" w:eastAsia="Times New Roman" w:hAnsi="Arial" w:cs="Arial"/>
          <w:color w:val="333333"/>
          <w:sz w:val="27"/>
          <w:szCs w:val="27"/>
          <w:lang w:val="en-IN" w:eastAsia="en-IN"/>
        </w:rPr>
        <w:t xml:space="preserve">) and </w:t>
      </w:r>
      <w:r w:rsidR="0025674C">
        <w:rPr>
          <w:rFonts w:ascii="Arial" w:eastAsia="Times New Roman" w:hAnsi="Arial" w:cs="Arial"/>
          <w:color w:val="333333"/>
          <w:sz w:val="27"/>
          <w:szCs w:val="27"/>
          <w:lang w:val="en-IN" w:eastAsia="en-IN"/>
        </w:rPr>
        <w:t>K</w:t>
      </w:r>
      <w:r w:rsidR="004D79A4">
        <w:rPr>
          <w:rFonts w:ascii="Arial" w:eastAsia="Times New Roman" w:hAnsi="Arial" w:cs="Arial"/>
          <w:color w:val="333333"/>
          <w:sz w:val="27"/>
          <w:szCs w:val="27"/>
          <w:lang w:val="en-IN" w:eastAsia="en-IN"/>
        </w:rPr>
        <w:t>ishan</w:t>
      </w:r>
      <w:r w:rsidRPr="00D17797">
        <w:rPr>
          <w:rFonts w:ascii="Arial" w:eastAsia="Times New Roman" w:hAnsi="Arial" w:cs="Arial"/>
          <w:color w:val="333333"/>
          <w:sz w:val="27"/>
          <w:szCs w:val="27"/>
          <w:lang w:val="en-IN" w:eastAsia="en-IN"/>
        </w:rPr>
        <w:t xml:space="preserve"> (Client), collectively known as the “Parties”.</w:t>
      </w:r>
    </w:p>
    <w:p w:rsidR="00D17797" w:rsidRPr="00D17797" w:rsidRDefault="00D17797" w:rsidP="00D17797">
      <w:pPr>
        <w:spacing w:before="360" w:line="240" w:lineRule="auto"/>
        <w:rPr>
          <w:rFonts w:ascii="Arial" w:eastAsia="Times New Roman" w:hAnsi="Arial" w:cs="Arial"/>
          <w:color w:val="000000"/>
          <w:sz w:val="27"/>
          <w:szCs w:val="27"/>
          <w:lang w:val="en-IN" w:eastAsia="en-IN"/>
        </w:rPr>
      </w:pPr>
      <w:r w:rsidRPr="00D17797">
        <w:rPr>
          <w:rFonts w:ascii="Arial" w:eastAsia="Times New Roman" w:hAnsi="Arial" w:cs="Arial"/>
          <w:color w:val="000000"/>
          <w:sz w:val="27"/>
          <w:szCs w:val="27"/>
          <w:lang w:val="en-IN" w:eastAsia="en-IN"/>
        </w:rPr>
        <w:t>Client has agreed to allow the above developer to create, develop, test, and host a website according to the above-mentioned scope of work.</w:t>
      </w:r>
    </w:p>
    <w:p w:rsidR="00D17797" w:rsidRPr="00D17797" w:rsidRDefault="00D17797" w:rsidP="00D17797">
      <w:pPr>
        <w:spacing w:before="360" w:line="240" w:lineRule="auto"/>
        <w:rPr>
          <w:rFonts w:ascii="Arial" w:eastAsia="Times New Roman" w:hAnsi="Arial" w:cs="Arial"/>
          <w:color w:val="000000"/>
          <w:sz w:val="27"/>
          <w:szCs w:val="27"/>
          <w:lang w:val="en-IN" w:eastAsia="en-IN"/>
        </w:rPr>
      </w:pPr>
      <w:r w:rsidRPr="00D17797">
        <w:rPr>
          <w:rFonts w:ascii="Arial" w:eastAsia="Times New Roman" w:hAnsi="Arial" w:cs="Arial"/>
          <w:color w:val="000000"/>
          <w:sz w:val="27"/>
          <w:szCs w:val="27"/>
          <w:lang w:val="en-IN" w:eastAsia="en-IN"/>
        </w:rPr>
        <w:t>Developer is interested in undertaking such work; and Client and developer mutually desire to set and agree to the following terms and conditions as listed.</w:t>
      </w:r>
    </w:p>
    <w:p w:rsidR="002B7FB2" w:rsidRDefault="002B7FB2" w:rsidP="007B7494">
      <w:pPr>
        <w:pStyle w:val="Heading4"/>
        <w:rPr>
          <w:rFonts w:ascii="Arial" w:hAnsi="Arial" w:cs="Arial"/>
          <w:caps w:val="0"/>
          <w:color w:val="1D1C47" w:themeColor="text2" w:themeShade="BF"/>
          <w:spacing w:val="0"/>
          <w:kern w:val="0"/>
          <w:sz w:val="54"/>
          <w:szCs w:val="54"/>
        </w:rPr>
      </w:pPr>
    </w:p>
    <w:p w:rsidR="00D17797" w:rsidRPr="005A2298" w:rsidRDefault="00D17797" w:rsidP="00D17797">
      <w:pPr>
        <w:pStyle w:val="Heading3"/>
        <w:spacing w:before="450" w:after="300"/>
        <w:rPr>
          <w:rFonts w:ascii="Arial" w:hAnsi="Arial" w:cs="Arial"/>
          <w:i w:val="0"/>
          <w:iCs/>
          <w:color w:val="2E2E2E"/>
          <w:sz w:val="44"/>
          <w:szCs w:val="57"/>
        </w:rPr>
      </w:pPr>
      <w:r w:rsidRPr="005A2298">
        <w:rPr>
          <w:rFonts w:ascii="Arial" w:hAnsi="Arial" w:cs="Arial"/>
          <w:b/>
          <w:bCs/>
          <w:i w:val="0"/>
          <w:iCs/>
          <w:color w:val="2E2E2E"/>
          <w:sz w:val="44"/>
          <w:szCs w:val="57"/>
        </w:rPr>
        <w:t>Scope of Work</w:t>
      </w:r>
    </w:p>
    <w:p w:rsidR="00D17797" w:rsidRDefault="00D17797" w:rsidP="00D17797">
      <w:pPr>
        <w:pStyle w:val="NormalWeb"/>
        <w:spacing w:before="360" w:beforeAutospacing="0" w:after="0" w:afterAutospacing="0"/>
        <w:rPr>
          <w:rFonts w:ascii="Arial" w:hAnsi="Arial" w:cs="Arial"/>
          <w:color w:val="333333"/>
          <w:sz w:val="27"/>
          <w:szCs w:val="27"/>
        </w:rPr>
      </w:pPr>
      <w:r>
        <w:rPr>
          <w:rFonts w:ascii="Arial" w:hAnsi="Arial" w:cs="Arial"/>
          <w:color w:val="333333"/>
          <w:sz w:val="27"/>
          <w:szCs w:val="27"/>
        </w:rPr>
        <w:t>The specific deliverables and project requirements shall be governed by the Scope of Work document which shall be reviewed and approved by the Parties as a document separate from this website development services agreement.</w:t>
      </w:r>
    </w:p>
    <w:p w:rsidR="00347BE0" w:rsidRDefault="00347BE0" w:rsidP="00D17797">
      <w:pPr>
        <w:pStyle w:val="NormalWeb"/>
        <w:spacing w:before="360" w:beforeAutospacing="0" w:after="0" w:afterAutospacing="0"/>
        <w:rPr>
          <w:rFonts w:ascii="Arial" w:hAnsi="Arial" w:cs="Arial"/>
          <w:color w:val="333333"/>
          <w:sz w:val="27"/>
          <w:szCs w:val="27"/>
        </w:rPr>
      </w:pPr>
    </w:p>
    <w:p w:rsidR="00347BE0" w:rsidRPr="005A2298" w:rsidRDefault="00347BE0" w:rsidP="00347BE0">
      <w:pPr>
        <w:pStyle w:val="Heading3"/>
        <w:spacing w:before="450" w:after="300"/>
        <w:rPr>
          <w:rFonts w:ascii="Arial" w:hAnsi="Arial" w:cs="Arial"/>
          <w:i w:val="0"/>
          <w:iCs/>
          <w:color w:val="2E2E2E"/>
          <w:sz w:val="44"/>
          <w:szCs w:val="57"/>
        </w:rPr>
      </w:pPr>
      <w:r w:rsidRPr="005A2298">
        <w:rPr>
          <w:rFonts w:ascii="Arial" w:hAnsi="Arial" w:cs="Arial"/>
          <w:b/>
          <w:bCs/>
          <w:i w:val="0"/>
          <w:iCs/>
          <w:color w:val="2E2E2E"/>
          <w:sz w:val="44"/>
          <w:szCs w:val="57"/>
        </w:rPr>
        <w:t>Developer Requirements</w:t>
      </w:r>
    </w:p>
    <w:p w:rsidR="008B605F" w:rsidRPr="0099113B" w:rsidRDefault="00A76BE4" w:rsidP="0099113B">
      <w:pPr>
        <w:pStyle w:val="NormalWeb"/>
        <w:numPr>
          <w:ilvl w:val="0"/>
          <w:numId w:val="9"/>
        </w:numPr>
        <w:spacing w:before="360" w:beforeAutospacing="0" w:after="0" w:afterAutospacing="0"/>
        <w:rPr>
          <w:rFonts w:ascii="Arial" w:hAnsi="Arial" w:cs="Arial"/>
          <w:color w:val="000000"/>
          <w:sz w:val="22"/>
          <w:szCs w:val="22"/>
        </w:rPr>
      </w:pPr>
      <w:r w:rsidRPr="0099113B">
        <w:rPr>
          <w:rFonts w:ascii="Arial" w:hAnsi="Arial" w:cs="Arial"/>
          <w:color w:val="000000"/>
          <w:sz w:val="22"/>
          <w:szCs w:val="22"/>
        </w:rPr>
        <w:t>Shopping cart Website.</w:t>
      </w:r>
    </w:p>
    <w:p w:rsidR="00A76BE4" w:rsidRPr="0099113B" w:rsidRDefault="00A76BE4" w:rsidP="0099113B">
      <w:pPr>
        <w:pStyle w:val="NormalWeb"/>
        <w:numPr>
          <w:ilvl w:val="0"/>
          <w:numId w:val="9"/>
        </w:numPr>
        <w:spacing w:before="360" w:beforeAutospacing="0" w:after="0" w:afterAutospacing="0"/>
        <w:rPr>
          <w:rFonts w:ascii="Arial" w:hAnsi="Arial" w:cs="Arial"/>
          <w:color w:val="000000"/>
        </w:rPr>
      </w:pPr>
      <w:r w:rsidRPr="0099113B">
        <w:rPr>
          <w:rFonts w:ascii="Arial" w:hAnsi="Arial" w:cs="Arial"/>
          <w:color w:val="000000"/>
        </w:rPr>
        <w:t>Admin may list new products in website.</w:t>
      </w:r>
    </w:p>
    <w:p w:rsidR="00A76BE4" w:rsidRPr="0099113B" w:rsidRDefault="00A76BE4" w:rsidP="0099113B">
      <w:pPr>
        <w:pStyle w:val="NormalWeb"/>
        <w:numPr>
          <w:ilvl w:val="0"/>
          <w:numId w:val="9"/>
        </w:numPr>
        <w:spacing w:before="360" w:beforeAutospacing="0" w:after="0" w:afterAutospacing="0"/>
        <w:rPr>
          <w:rFonts w:ascii="Arial" w:hAnsi="Arial" w:cs="Arial"/>
          <w:color w:val="000000"/>
        </w:rPr>
      </w:pPr>
      <w:r w:rsidRPr="0099113B">
        <w:rPr>
          <w:rFonts w:ascii="Arial" w:hAnsi="Arial" w:cs="Arial"/>
          <w:color w:val="000000"/>
        </w:rPr>
        <w:t>Admin may receive online order from website.</w:t>
      </w:r>
    </w:p>
    <w:p w:rsidR="00A76BE4" w:rsidRPr="0099113B" w:rsidRDefault="00A76BE4" w:rsidP="0099113B">
      <w:pPr>
        <w:pStyle w:val="NormalWeb"/>
        <w:numPr>
          <w:ilvl w:val="0"/>
          <w:numId w:val="9"/>
        </w:numPr>
        <w:spacing w:before="360" w:beforeAutospacing="0" w:after="0" w:afterAutospacing="0"/>
        <w:rPr>
          <w:rFonts w:ascii="Arial" w:hAnsi="Arial" w:cs="Arial"/>
          <w:color w:val="000000"/>
        </w:rPr>
      </w:pPr>
      <w:r w:rsidRPr="0099113B">
        <w:rPr>
          <w:rFonts w:ascii="Arial" w:hAnsi="Arial" w:cs="Arial"/>
          <w:color w:val="000000"/>
        </w:rPr>
        <w:t>Online Payment through Website.</w:t>
      </w:r>
    </w:p>
    <w:p w:rsidR="00A76BE4" w:rsidRPr="0099113B" w:rsidRDefault="00A76BE4" w:rsidP="0099113B">
      <w:pPr>
        <w:pStyle w:val="NormalWeb"/>
        <w:numPr>
          <w:ilvl w:val="0"/>
          <w:numId w:val="9"/>
        </w:numPr>
        <w:spacing w:before="360" w:beforeAutospacing="0" w:after="0" w:afterAutospacing="0"/>
        <w:rPr>
          <w:rFonts w:ascii="Arial" w:hAnsi="Arial" w:cs="Arial"/>
          <w:color w:val="000000"/>
        </w:rPr>
      </w:pPr>
      <w:r w:rsidRPr="0099113B">
        <w:rPr>
          <w:rFonts w:ascii="Arial" w:hAnsi="Arial" w:cs="Arial"/>
          <w:color w:val="000000"/>
        </w:rPr>
        <w:t>Admin can issue Offers / Discounts for Buyers.</w:t>
      </w:r>
    </w:p>
    <w:p w:rsidR="0099113B" w:rsidRPr="0099113B" w:rsidRDefault="0099113B" w:rsidP="0099113B">
      <w:pPr>
        <w:pStyle w:val="NormalWeb"/>
        <w:numPr>
          <w:ilvl w:val="0"/>
          <w:numId w:val="9"/>
        </w:numPr>
        <w:spacing w:before="360" w:beforeAutospacing="0" w:after="0" w:afterAutospacing="0"/>
        <w:rPr>
          <w:rFonts w:ascii="Arial" w:hAnsi="Arial" w:cs="Arial"/>
          <w:color w:val="000000"/>
        </w:rPr>
      </w:pPr>
      <w:r w:rsidRPr="0099113B">
        <w:rPr>
          <w:rFonts w:ascii="Arial" w:hAnsi="Arial" w:cs="Arial"/>
          <w:color w:val="000000"/>
        </w:rPr>
        <w:t>CMS for cart management</w:t>
      </w:r>
    </w:p>
    <w:p w:rsidR="00A76BE4" w:rsidRDefault="00A76BE4" w:rsidP="00D17797">
      <w:pPr>
        <w:pStyle w:val="NormalWeb"/>
        <w:spacing w:before="360" w:beforeAutospacing="0" w:after="0" w:afterAutospacing="0"/>
        <w:rPr>
          <w:rFonts w:ascii="Arial" w:hAnsi="Arial" w:cs="Arial"/>
          <w:color w:val="000000"/>
          <w:sz w:val="27"/>
          <w:szCs w:val="27"/>
        </w:rPr>
      </w:pPr>
    </w:p>
    <w:p w:rsidR="008B605F" w:rsidRDefault="008B605F" w:rsidP="00D17797">
      <w:pPr>
        <w:pStyle w:val="NormalWeb"/>
        <w:spacing w:before="360" w:beforeAutospacing="0" w:after="0" w:afterAutospacing="0"/>
        <w:rPr>
          <w:rFonts w:ascii="Arial" w:hAnsi="Arial" w:cs="Arial"/>
          <w:color w:val="000000"/>
          <w:sz w:val="27"/>
          <w:szCs w:val="27"/>
        </w:rPr>
      </w:pPr>
    </w:p>
    <w:p w:rsidR="008B605F" w:rsidRPr="005A2298" w:rsidRDefault="008B605F" w:rsidP="008B605F">
      <w:pPr>
        <w:pStyle w:val="Heading3"/>
        <w:spacing w:before="450" w:after="300"/>
        <w:rPr>
          <w:rFonts w:ascii="Arial" w:hAnsi="Arial" w:cs="Arial"/>
          <w:b/>
          <w:bCs/>
          <w:i w:val="0"/>
          <w:iCs/>
          <w:color w:val="2E2E2E"/>
          <w:sz w:val="44"/>
          <w:szCs w:val="57"/>
        </w:rPr>
      </w:pPr>
      <w:r w:rsidRPr="005A2298">
        <w:rPr>
          <w:rFonts w:ascii="Arial" w:hAnsi="Arial" w:cs="Arial"/>
          <w:b/>
          <w:bCs/>
          <w:i w:val="0"/>
          <w:iCs/>
          <w:color w:val="2E2E2E"/>
          <w:sz w:val="44"/>
          <w:szCs w:val="57"/>
        </w:rPr>
        <w:t>Web Hosting</w:t>
      </w:r>
    </w:p>
    <w:p w:rsidR="0099113B" w:rsidRDefault="0099113B" w:rsidP="008B605F">
      <w:pPr>
        <w:spacing w:before="360" w:line="240" w:lineRule="auto"/>
        <w:rPr>
          <w:rFonts w:ascii="Arial" w:eastAsia="Times New Roman" w:hAnsi="Arial" w:cs="Arial"/>
          <w:color w:val="333333"/>
          <w:sz w:val="24"/>
          <w:szCs w:val="24"/>
          <w:lang w:val="en-IN" w:eastAsia="en-IN"/>
        </w:rPr>
      </w:pPr>
      <w:r>
        <w:rPr>
          <w:rFonts w:ascii="Arial" w:eastAsia="Times New Roman" w:hAnsi="Arial" w:cs="Arial"/>
          <w:color w:val="333333"/>
          <w:sz w:val="24"/>
          <w:szCs w:val="24"/>
          <w:lang w:val="en-IN" w:eastAsia="en-IN"/>
        </w:rPr>
        <w:t>W</w:t>
      </w:r>
      <w:r w:rsidR="008B605F" w:rsidRPr="00EA68EC">
        <w:rPr>
          <w:rFonts w:ascii="Arial" w:eastAsia="Times New Roman" w:hAnsi="Arial" w:cs="Arial"/>
          <w:color w:val="333333"/>
          <w:sz w:val="24"/>
          <w:szCs w:val="24"/>
          <w:lang w:val="en-IN" w:eastAsia="en-IN"/>
        </w:rPr>
        <w:t xml:space="preserve">ebsite hosting / Server </w:t>
      </w:r>
      <w:r>
        <w:rPr>
          <w:rFonts w:ascii="Arial" w:eastAsia="Times New Roman" w:hAnsi="Arial" w:cs="Arial"/>
          <w:color w:val="333333"/>
          <w:sz w:val="24"/>
          <w:szCs w:val="24"/>
          <w:lang w:val="en-IN" w:eastAsia="en-IN"/>
        </w:rPr>
        <w:t>will be provided by the side of company.</w:t>
      </w:r>
    </w:p>
    <w:p w:rsidR="007415E3" w:rsidRPr="00EA68EC" w:rsidRDefault="007415E3" w:rsidP="008B605F">
      <w:pPr>
        <w:spacing w:before="360" w:line="240" w:lineRule="auto"/>
        <w:rPr>
          <w:rFonts w:ascii="Arial" w:hAnsi="Arial" w:cs="Arial"/>
          <w:color w:val="000000"/>
          <w:sz w:val="24"/>
          <w:szCs w:val="24"/>
          <w:shd w:val="clear" w:color="auto" w:fill="FFFFFF"/>
        </w:rPr>
      </w:pPr>
      <w:r w:rsidRPr="00EA68EC">
        <w:rPr>
          <w:rFonts w:ascii="Arial" w:hAnsi="Arial" w:cs="Arial"/>
          <w:color w:val="000000"/>
          <w:sz w:val="24"/>
          <w:szCs w:val="24"/>
          <w:shd w:val="clear" w:color="auto" w:fill="FFFFFF"/>
        </w:rPr>
        <w:t>Developer is in agreement to maintain a copy of the client’s website on an offline server as a backup to the live site.</w:t>
      </w:r>
    </w:p>
    <w:p w:rsidR="007415E3" w:rsidRPr="00EA68EC" w:rsidRDefault="007415E3" w:rsidP="008B605F">
      <w:pPr>
        <w:spacing w:before="360" w:line="240" w:lineRule="auto"/>
        <w:rPr>
          <w:rFonts w:ascii="Arial" w:hAnsi="Arial" w:cs="Arial"/>
          <w:color w:val="000000"/>
          <w:sz w:val="24"/>
          <w:szCs w:val="24"/>
          <w:shd w:val="clear" w:color="auto" w:fill="FFFFFF"/>
        </w:rPr>
      </w:pPr>
      <w:r w:rsidRPr="00EA68EC">
        <w:rPr>
          <w:rFonts w:ascii="Arial" w:hAnsi="Arial" w:cs="Arial"/>
          <w:color w:val="000000"/>
          <w:sz w:val="24"/>
          <w:szCs w:val="24"/>
          <w:shd w:val="clear" w:color="auto" w:fill="FFFFFF"/>
        </w:rPr>
        <w:t>Any and all modifications are expected to be completed within 30 business days of developer’s acknowledgment depending on level of repair or maintenance request.</w:t>
      </w:r>
    </w:p>
    <w:p w:rsidR="00BA4419" w:rsidRPr="00EA68EC" w:rsidRDefault="00BA4419" w:rsidP="008B605F">
      <w:pPr>
        <w:spacing w:before="360" w:line="240" w:lineRule="auto"/>
        <w:rPr>
          <w:rFonts w:ascii="Arial" w:eastAsia="Times New Roman" w:hAnsi="Arial" w:cs="Arial"/>
          <w:color w:val="000000"/>
          <w:sz w:val="24"/>
          <w:szCs w:val="24"/>
          <w:lang w:val="en-IN" w:eastAsia="en-IN"/>
        </w:rPr>
      </w:pPr>
      <w:r w:rsidRPr="00EA68EC">
        <w:rPr>
          <w:rFonts w:ascii="Arial" w:hAnsi="Arial" w:cs="Arial"/>
          <w:color w:val="000000"/>
          <w:sz w:val="24"/>
          <w:szCs w:val="24"/>
          <w:shd w:val="clear" w:color="auto" w:fill="FFFFFF"/>
        </w:rPr>
        <w:t>Developer agrees to provide reasonable access to any parties authorized by the Client for purposes of website audits, updates, or modifications.</w:t>
      </w:r>
    </w:p>
    <w:p w:rsidR="00BA4419" w:rsidRPr="005A2298" w:rsidRDefault="00BA4419" w:rsidP="00BA4419">
      <w:pPr>
        <w:pStyle w:val="Heading3"/>
        <w:spacing w:before="450" w:after="300"/>
        <w:rPr>
          <w:rFonts w:ascii="Arial" w:hAnsi="Arial" w:cs="Arial"/>
          <w:b/>
          <w:bCs/>
          <w:i w:val="0"/>
          <w:iCs/>
          <w:color w:val="2E2E2E"/>
          <w:sz w:val="44"/>
          <w:szCs w:val="57"/>
        </w:rPr>
      </w:pPr>
      <w:r w:rsidRPr="005A2298">
        <w:rPr>
          <w:rFonts w:ascii="Arial" w:hAnsi="Arial" w:cs="Arial"/>
          <w:b/>
          <w:bCs/>
          <w:i w:val="0"/>
          <w:iCs/>
          <w:color w:val="2E2E2E"/>
          <w:sz w:val="44"/>
          <w:szCs w:val="57"/>
        </w:rPr>
        <w:t>Design</w:t>
      </w:r>
    </w:p>
    <w:p w:rsidR="00BA4419" w:rsidRPr="00EA68EC" w:rsidRDefault="00BA4419" w:rsidP="00BA4419">
      <w:pPr>
        <w:spacing w:before="360" w:line="240" w:lineRule="auto"/>
        <w:rPr>
          <w:rFonts w:ascii="Arial" w:eastAsia="Times New Roman" w:hAnsi="Arial" w:cs="Arial"/>
          <w:color w:val="000000"/>
          <w:sz w:val="24"/>
          <w:szCs w:val="24"/>
          <w:lang w:val="en-IN" w:eastAsia="en-IN"/>
        </w:rPr>
      </w:pPr>
      <w:r w:rsidRPr="00EA68EC">
        <w:rPr>
          <w:rFonts w:ascii="Arial" w:eastAsia="Times New Roman" w:hAnsi="Arial" w:cs="Arial"/>
          <w:color w:val="333333"/>
          <w:sz w:val="24"/>
          <w:szCs w:val="24"/>
          <w:lang w:val="en-IN" w:eastAsia="en-IN"/>
        </w:rPr>
        <w:t>Developer agrees to attain design approval from the Client prior to beginning development by submitting detailed design mock-ups for Client review.</w:t>
      </w:r>
    </w:p>
    <w:p w:rsidR="00BA4419" w:rsidRDefault="00BA4419" w:rsidP="00BA4419">
      <w:pPr>
        <w:spacing w:before="360" w:line="240" w:lineRule="auto"/>
        <w:rPr>
          <w:rFonts w:ascii="Arial" w:eastAsia="Times New Roman" w:hAnsi="Arial" w:cs="Arial"/>
          <w:color w:val="000000"/>
          <w:sz w:val="24"/>
          <w:szCs w:val="24"/>
          <w:lang w:val="en-IN" w:eastAsia="en-IN"/>
        </w:rPr>
      </w:pPr>
      <w:r w:rsidRPr="00EA68EC">
        <w:rPr>
          <w:rFonts w:ascii="Arial" w:eastAsia="Times New Roman" w:hAnsi="Arial" w:cs="Arial"/>
          <w:color w:val="000000"/>
          <w:sz w:val="24"/>
          <w:szCs w:val="24"/>
          <w:lang w:val="en-IN" w:eastAsia="en-IN"/>
        </w:rPr>
        <w:t>Client’s website will not include any of the following unless previously agreed upon between both parties.</w:t>
      </w:r>
    </w:p>
    <w:p w:rsidR="0099113B" w:rsidRPr="00EA68EC" w:rsidRDefault="0099113B" w:rsidP="00BA4419">
      <w:pPr>
        <w:spacing w:before="360" w:line="240" w:lineRule="auto"/>
        <w:rPr>
          <w:rFonts w:ascii="Arial" w:eastAsia="Times New Roman" w:hAnsi="Arial" w:cs="Arial"/>
          <w:color w:val="000000"/>
          <w:sz w:val="24"/>
          <w:szCs w:val="24"/>
          <w:lang w:val="en-IN" w:eastAsia="en-IN"/>
        </w:rPr>
      </w:pPr>
    </w:p>
    <w:p w:rsidR="00BA4419" w:rsidRPr="00EA68EC" w:rsidRDefault="00BA4419" w:rsidP="00BA4419">
      <w:pPr>
        <w:pStyle w:val="ListParagraph"/>
        <w:numPr>
          <w:ilvl w:val="0"/>
          <w:numId w:val="8"/>
        </w:numPr>
        <w:spacing w:after="150" w:line="240" w:lineRule="auto"/>
        <w:rPr>
          <w:rFonts w:ascii="Arial" w:eastAsia="Times New Roman" w:hAnsi="Arial" w:cs="Arial"/>
          <w:color w:val="000000"/>
          <w:sz w:val="24"/>
          <w:szCs w:val="24"/>
          <w:lang w:val="en-IN" w:eastAsia="en-IN"/>
        </w:rPr>
      </w:pPr>
      <w:r w:rsidRPr="00EA68EC">
        <w:rPr>
          <w:rFonts w:ascii="Arial" w:eastAsia="Times New Roman" w:hAnsi="Arial" w:cs="Arial"/>
          <w:color w:val="333333"/>
          <w:sz w:val="24"/>
          <w:szCs w:val="24"/>
          <w:lang w:val="en-IN" w:eastAsia="en-IN"/>
        </w:rPr>
        <w:t>Any destructive, crude, insulting, harassing, violent,</w:t>
      </w:r>
      <w:r w:rsidR="005A2298" w:rsidRPr="00EA68EC">
        <w:rPr>
          <w:rFonts w:ascii="Arial" w:eastAsia="Times New Roman" w:hAnsi="Arial" w:cs="Arial"/>
          <w:color w:val="333333"/>
          <w:sz w:val="24"/>
          <w:szCs w:val="24"/>
          <w:lang w:val="en-IN" w:eastAsia="en-IN"/>
        </w:rPr>
        <w:t xml:space="preserve"> </w:t>
      </w:r>
      <w:r w:rsidRPr="00EA68EC">
        <w:rPr>
          <w:rFonts w:ascii="Arial" w:eastAsia="Times New Roman" w:hAnsi="Arial" w:cs="Arial"/>
          <w:color w:val="333333"/>
          <w:sz w:val="24"/>
          <w:szCs w:val="24"/>
          <w:lang w:val="en-IN" w:eastAsia="en-IN"/>
        </w:rPr>
        <w:t>sexual,</w:t>
      </w:r>
      <w:r w:rsidR="005A2298" w:rsidRPr="00EA68EC">
        <w:rPr>
          <w:rFonts w:ascii="Arial" w:eastAsia="Times New Roman" w:hAnsi="Arial" w:cs="Arial"/>
          <w:color w:val="333333"/>
          <w:sz w:val="24"/>
          <w:szCs w:val="24"/>
          <w:lang w:val="en-IN" w:eastAsia="en-IN"/>
        </w:rPr>
        <w:t xml:space="preserve"> </w:t>
      </w:r>
      <w:r w:rsidRPr="00EA68EC">
        <w:rPr>
          <w:rFonts w:ascii="Arial" w:eastAsia="Times New Roman" w:hAnsi="Arial" w:cs="Arial"/>
          <w:color w:val="333333"/>
          <w:sz w:val="24"/>
          <w:szCs w:val="24"/>
          <w:lang w:val="en-IN" w:eastAsia="en-IN"/>
        </w:rPr>
        <w:t>or any other inappropriate</w:t>
      </w:r>
    </w:p>
    <w:p w:rsidR="00BA4419" w:rsidRPr="00EA68EC" w:rsidRDefault="00BA4419" w:rsidP="00BA4419">
      <w:pPr>
        <w:pStyle w:val="ListParagraph"/>
        <w:numPr>
          <w:ilvl w:val="0"/>
          <w:numId w:val="8"/>
        </w:numPr>
        <w:spacing w:after="150" w:line="240" w:lineRule="auto"/>
        <w:rPr>
          <w:rFonts w:ascii="Arial" w:eastAsia="Times New Roman" w:hAnsi="Arial" w:cs="Arial"/>
          <w:color w:val="000000"/>
          <w:sz w:val="24"/>
          <w:szCs w:val="24"/>
          <w:lang w:val="en-IN" w:eastAsia="en-IN"/>
        </w:rPr>
      </w:pPr>
      <w:r w:rsidRPr="00EA68EC">
        <w:rPr>
          <w:rFonts w:ascii="Arial" w:eastAsia="Times New Roman" w:hAnsi="Arial" w:cs="Arial"/>
          <w:color w:val="333333"/>
          <w:sz w:val="24"/>
          <w:szCs w:val="24"/>
          <w:lang w:val="en-IN" w:eastAsia="en-IN"/>
        </w:rPr>
        <w:t>Any and invisible fields or pages.</w:t>
      </w:r>
    </w:p>
    <w:p w:rsidR="00BA4419" w:rsidRPr="00EA68EC" w:rsidRDefault="00BA4419" w:rsidP="00BA4419">
      <w:pPr>
        <w:spacing w:before="360" w:line="240" w:lineRule="auto"/>
        <w:rPr>
          <w:rFonts w:ascii="Arial" w:eastAsia="Times New Roman" w:hAnsi="Arial" w:cs="Arial"/>
          <w:color w:val="000000"/>
          <w:sz w:val="24"/>
          <w:szCs w:val="24"/>
          <w:lang w:val="en-IN" w:eastAsia="en-IN"/>
        </w:rPr>
      </w:pPr>
      <w:r w:rsidRPr="00EA68EC">
        <w:rPr>
          <w:rFonts w:ascii="Arial" w:eastAsia="Times New Roman" w:hAnsi="Arial" w:cs="Arial"/>
          <w:color w:val="333333"/>
          <w:sz w:val="24"/>
          <w:szCs w:val="24"/>
          <w:lang w:val="en-IN" w:eastAsia="en-IN"/>
        </w:rPr>
        <w:t>All materials to be supplied by client must be provided with compatible file types and sizes.</w:t>
      </w:r>
    </w:p>
    <w:p w:rsidR="00BA4419" w:rsidRPr="00EA68EC" w:rsidRDefault="00BA4419" w:rsidP="00BA4419">
      <w:pPr>
        <w:spacing w:before="360" w:line="240" w:lineRule="auto"/>
        <w:rPr>
          <w:rFonts w:ascii="Arial" w:eastAsia="Times New Roman" w:hAnsi="Arial" w:cs="Arial"/>
          <w:color w:val="000000"/>
          <w:sz w:val="24"/>
          <w:szCs w:val="24"/>
          <w:lang w:val="en-IN" w:eastAsia="en-IN"/>
        </w:rPr>
      </w:pPr>
      <w:r w:rsidRPr="00EA68EC">
        <w:rPr>
          <w:rFonts w:ascii="Arial" w:eastAsia="Times New Roman" w:hAnsi="Arial" w:cs="Arial"/>
          <w:color w:val="000000"/>
          <w:sz w:val="24"/>
          <w:szCs w:val="24"/>
          <w:lang w:val="en-IN" w:eastAsia="en-IN"/>
        </w:rPr>
        <w:t>Until final approval, no portions of above site will be made available to end users without the correct password and username combination.</w:t>
      </w:r>
    </w:p>
    <w:p w:rsidR="00BA4419" w:rsidRPr="00EA68EC" w:rsidRDefault="00BA4419" w:rsidP="00BA4419">
      <w:pPr>
        <w:spacing w:before="360" w:line="240" w:lineRule="auto"/>
        <w:rPr>
          <w:rFonts w:ascii="Arial" w:eastAsia="Times New Roman" w:hAnsi="Arial" w:cs="Arial"/>
          <w:color w:val="000000"/>
          <w:sz w:val="24"/>
          <w:szCs w:val="24"/>
          <w:lang w:val="en-IN" w:eastAsia="en-IN"/>
        </w:rPr>
      </w:pPr>
      <w:r w:rsidRPr="00EA68EC">
        <w:rPr>
          <w:rFonts w:ascii="Arial" w:eastAsia="Times New Roman" w:hAnsi="Arial" w:cs="Arial"/>
          <w:color w:val="000000"/>
          <w:sz w:val="24"/>
          <w:szCs w:val="24"/>
          <w:lang w:val="en-IN" w:eastAsia="en-IN"/>
        </w:rPr>
        <w:t xml:space="preserve">Upon completion and approval of its final Web Site, or upon termination of this Agreement, whichever occurs earlier, the Developer shall deliver any and all materials developed in the course of its performance under this Agreement and any other items deemed necessary for the operation of </w:t>
      </w:r>
      <w:r w:rsidR="004D79A4" w:rsidRPr="00EA68EC">
        <w:rPr>
          <w:rFonts w:ascii="Arial" w:eastAsia="Times New Roman" w:hAnsi="Arial" w:cs="Arial"/>
          <w:color w:val="000000"/>
          <w:sz w:val="24"/>
          <w:szCs w:val="24"/>
          <w:lang w:val="en-IN" w:eastAsia="en-IN"/>
        </w:rPr>
        <w:t>Website</w:t>
      </w:r>
    </w:p>
    <w:p w:rsidR="00BA4419" w:rsidRPr="00EA68EC" w:rsidRDefault="00BA4419" w:rsidP="00BA4419">
      <w:pPr>
        <w:spacing w:before="360" w:line="240" w:lineRule="auto"/>
        <w:rPr>
          <w:rFonts w:ascii="Arial" w:eastAsia="Times New Roman" w:hAnsi="Arial" w:cs="Arial"/>
          <w:color w:val="000000"/>
          <w:sz w:val="24"/>
          <w:szCs w:val="24"/>
          <w:lang w:val="en-IN" w:eastAsia="en-IN"/>
        </w:rPr>
      </w:pPr>
      <w:r w:rsidRPr="00EA68EC">
        <w:rPr>
          <w:rFonts w:ascii="Arial" w:eastAsia="Times New Roman" w:hAnsi="Arial" w:cs="Arial"/>
          <w:color w:val="000000"/>
          <w:sz w:val="24"/>
          <w:szCs w:val="24"/>
          <w:lang w:val="en-IN" w:eastAsia="en-IN"/>
        </w:rPr>
        <w:t>The Developer agrees they shall maintain website back-ups</w:t>
      </w:r>
    </w:p>
    <w:p w:rsidR="00BA4419" w:rsidRDefault="00BA4419" w:rsidP="00BA4419">
      <w:pPr>
        <w:spacing w:before="360" w:line="240" w:lineRule="auto"/>
        <w:rPr>
          <w:rFonts w:ascii="Arial" w:eastAsia="Times New Roman" w:hAnsi="Arial" w:cs="Arial"/>
          <w:color w:val="000000"/>
          <w:sz w:val="24"/>
          <w:szCs w:val="24"/>
          <w:lang w:val="en-IN" w:eastAsia="en-IN"/>
        </w:rPr>
      </w:pPr>
      <w:r w:rsidRPr="00EA68EC">
        <w:rPr>
          <w:rFonts w:ascii="Arial" w:eastAsia="Times New Roman" w:hAnsi="Arial" w:cs="Arial"/>
          <w:color w:val="000000"/>
          <w:sz w:val="24"/>
          <w:szCs w:val="24"/>
          <w:lang w:val="en-IN" w:eastAsia="en-IN"/>
        </w:rPr>
        <w:t>If this Agreement is terminated prematurely or after the agreed backup term, Developer will destroy any and all copies, files, and documents related to this website development services agreement.</w:t>
      </w:r>
    </w:p>
    <w:p w:rsidR="004D79A4" w:rsidRPr="00EA68EC" w:rsidRDefault="004D79A4" w:rsidP="00BA4419">
      <w:pPr>
        <w:spacing w:before="360" w:line="240" w:lineRule="auto"/>
        <w:rPr>
          <w:rFonts w:ascii="Arial" w:eastAsia="Times New Roman" w:hAnsi="Arial" w:cs="Arial"/>
          <w:color w:val="000000"/>
          <w:sz w:val="24"/>
          <w:szCs w:val="24"/>
          <w:lang w:val="en-IN" w:eastAsia="en-IN"/>
        </w:rPr>
      </w:pPr>
    </w:p>
    <w:p w:rsidR="00F67BAE" w:rsidRPr="005A2298" w:rsidRDefault="00F67BAE" w:rsidP="00F67BAE">
      <w:pPr>
        <w:pStyle w:val="Heading3"/>
        <w:spacing w:before="450" w:after="300"/>
        <w:rPr>
          <w:rFonts w:ascii="Arial" w:hAnsi="Arial" w:cs="Arial"/>
          <w:b/>
          <w:bCs/>
          <w:i w:val="0"/>
          <w:iCs/>
          <w:color w:val="2E2E2E"/>
          <w:sz w:val="44"/>
          <w:szCs w:val="57"/>
        </w:rPr>
      </w:pPr>
      <w:r w:rsidRPr="005A2298">
        <w:rPr>
          <w:rFonts w:ascii="Arial" w:hAnsi="Arial" w:cs="Arial"/>
          <w:b/>
          <w:bCs/>
          <w:i w:val="0"/>
          <w:iCs/>
          <w:color w:val="2E2E2E"/>
          <w:sz w:val="44"/>
          <w:szCs w:val="57"/>
        </w:rPr>
        <w:lastRenderedPageBreak/>
        <w:t>Pricing</w:t>
      </w:r>
    </w:p>
    <w:p w:rsidR="00CA7A3D" w:rsidRDefault="00F67BAE" w:rsidP="00D17797">
      <w:pPr>
        <w:pStyle w:val="NormalWeb"/>
        <w:spacing w:before="360" w:beforeAutospacing="0" w:after="0" w:afterAutospacing="0"/>
        <w:rPr>
          <w:rFonts w:ascii="Arial" w:hAnsi="Arial" w:cs="Arial"/>
          <w:color w:val="333333"/>
          <w:sz w:val="27"/>
          <w:szCs w:val="27"/>
          <w:shd w:val="clear" w:color="auto" w:fill="FFFFFF"/>
        </w:rPr>
      </w:pPr>
      <w:r>
        <w:rPr>
          <w:rFonts w:ascii="Arial" w:hAnsi="Arial" w:cs="Arial"/>
          <w:color w:val="333333"/>
          <w:sz w:val="27"/>
          <w:szCs w:val="27"/>
          <w:shd w:val="clear" w:color="auto" w:fill="FFFFFF"/>
        </w:rPr>
        <w:t>This website development services agreement shall be invoiced on a time-and-materials basis. The Developer shall deliver an invoice every 30 days which details all Days and additional costs that the Client is responsible for. Client agrees to pay each invoice within 30 days of receipt from the Developer.</w:t>
      </w:r>
    </w:p>
    <w:p w:rsidR="00F67BAE" w:rsidRDefault="00F67BAE" w:rsidP="00D17797">
      <w:pPr>
        <w:pStyle w:val="NormalWeb"/>
        <w:spacing w:before="360" w:beforeAutospacing="0" w:after="0" w:afterAutospacing="0"/>
        <w:rPr>
          <w:rFonts w:ascii="Arial" w:hAnsi="Arial" w:cs="Arial"/>
          <w:color w:val="333333"/>
          <w:sz w:val="27"/>
          <w:szCs w:val="27"/>
          <w:shd w:val="clear" w:color="auto" w:fill="FFFFFF"/>
        </w:rPr>
      </w:pPr>
      <w:r>
        <w:rPr>
          <w:rFonts w:ascii="Arial" w:hAnsi="Arial" w:cs="Arial"/>
          <w:color w:val="333333"/>
          <w:sz w:val="27"/>
          <w:szCs w:val="27"/>
          <w:shd w:val="clear" w:color="auto" w:fill="FFFFFF"/>
        </w:rPr>
        <w:t>Client has to pay INR</w:t>
      </w:r>
      <w:r w:rsidR="000C0A8D">
        <w:rPr>
          <w:rFonts w:ascii="Arial" w:hAnsi="Arial" w:cs="Arial"/>
          <w:color w:val="333333"/>
          <w:sz w:val="27"/>
          <w:szCs w:val="27"/>
          <w:shd w:val="clear" w:color="auto" w:fill="FFFFFF"/>
        </w:rPr>
        <w:t xml:space="preserve"> 7</w:t>
      </w:r>
      <w:r>
        <w:rPr>
          <w:rFonts w:ascii="Arial" w:hAnsi="Arial" w:cs="Arial"/>
          <w:color w:val="333333"/>
          <w:sz w:val="27"/>
          <w:szCs w:val="27"/>
          <w:shd w:val="clear" w:color="auto" w:fill="FFFFFF"/>
        </w:rPr>
        <w:t>,000 Advance in the form of Proceed with Agreement. It will be adjusted in the Final Payment. Developer will start the work on project after receiving.</w:t>
      </w:r>
    </w:p>
    <w:p w:rsidR="009D1C0D" w:rsidRPr="00A335A3" w:rsidRDefault="009D1C0D" w:rsidP="00D17797">
      <w:pPr>
        <w:pStyle w:val="NormalWeb"/>
        <w:spacing w:before="360" w:beforeAutospacing="0" w:after="0" w:afterAutospacing="0"/>
        <w:rPr>
          <w:rFonts w:ascii="Arial" w:hAnsi="Arial" w:cs="Arial"/>
          <w:b/>
          <w:color w:val="333333"/>
          <w:sz w:val="27"/>
          <w:szCs w:val="27"/>
          <w:shd w:val="clear" w:color="auto" w:fill="FFFFFF"/>
        </w:rPr>
      </w:pPr>
      <w:r>
        <w:rPr>
          <w:rFonts w:ascii="Arial" w:hAnsi="Arial" w:cs="Arial"/>
          <w:color w:val="333333"/>
          <w:sz w:val="27"/>
          <w:szCs w:val="27"/>
          <w:shd w:val="clear" w:color="auto" w:fill="FFFFFF"/>
        </w:rPr>
        <w:t xml:space="preserve">Total Price of Project is </w:t>
      </w:r>
      <w:r w:rsidRPr="00A335A3">
        <w:rPr>
          <w:rFonts w:ascii="Arial" w:hAnsi="Arial" w:cs="Arial"/>
          <w:b/>
          <w:color w:val="333333"/>
          <w:sz w:val="27"/>
          <w:szCs w:val="27"/>
          <w:shd w:val="clear" w:color="auto" w:fill="FFFFFF"/>
        </w:rPr>
        <w:t xml:space="preserve">INR </w:t>
      </w:r>
      <w:r w:rsidR="000C0A8D">
        <w:rPr>
          <w:rFonts w:ascii="Arial" w:hAnsi="Arial" w:cs="Arial"/>
          <w:b/>
          <w:color w:val="333333"/>
          <w:sz w:val="27"/>
          <w:szCs w:val="27"/>
          <w:shd w:val="clear" w:color="auto" w:fill="FFFFFF"/>
        </w:rPr>
        <w:t>25</w:t>
      </w:r>
      <w:r w:rsidRPr="00A335A3">
        <w:rPr>
          <w:rFonts w:ascii="Arial" w:hAnsi="Arial" w:cs="Arial"/>
          <w:b/>
          <w:color w:val="333333"/>
          <w:sz w:val="27"/>
          <w:szCs w:val="27"/>
          <w:shd w:val="clear" w:color="auto" w:fill="FFFFFF"/>
        </w:rPr>
        <w:t>,000</w:t>
      </w:r>
      <w:r w:rsidR="000C0A8D">
        <w:rPr>
          <w:rFonts w:ascii="Arial" w:hAnsi="Arial" w:cs="Arial"/>
          <w:b/>
          <w:color w:val="333333"/>
          <w:sz w:val="27"/>
          <w:szCs w:val="27"/>
          <w:shd w:val="clear" w:color="auto" w:fill="FFFFFF"/>
        </w:rPr>
        <w:t>/-</w:t>
      </w:r>
    </w:p>
    <w:p w:rsidR="000C0A8D" w:rsidRDefault="000C0A8D" w:rsidP="000C0A8D">
      <w:pPr>
        <w:pStyle w:val="NormalWeb"/>
        <w:spacing w:before="360" w:beforeAutospacing="0" w:after="0" w:afterAutospacing="0"/>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Extra price for WhatsApp integration </w:t>
      </w:r>
      <w:r w:rsidRPr="00DE7CC5">
        <w:rPr>
          <w:rFonts w:ascii="Arial" w:hAnsi="Arial" w:cs="Arial"/>
          <w:b/>
          <w:bCs/>
          <w:color w:val="333333"/>
          <w:sz w:val="27"/>
          <w:szCs w:val="27"/>
          <w:shd w:val="clear" w:color="auto" w:fill="FFFFFF"/>
        </w:rPr>
        <w:t>INR 3,000/-</w:t>
      </w:r>
    </w:p>
    <w:p w:rsidR="000C0A8D" w:rsidRDefault="000C0A8D" w:rsidP="000C0A8D">
      <w:pPr>
        <w:pStyle w:val="NormalWeb"/>
        <w:spacing w:before="360" w:beforeAutospacing="0" w:after="0" w:afterAutospacing="0"/>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Extra price for </w:t>
      </w:r>
      <w:r>
        <w:rPr>
          <w:rFonts w:ascii="Arial" w:hAnsi="Arial" w:cs="Arial"/>
          <w:color w:val="333333"/>
          <w:sz w:val="27"/>
          <w:szCs w:val="27"/>
          <w:shd w:val="clear" w:color="auto" w:fill="FFFFFF"/>
        </w:rPr>
        <w:t xml:space="preserve">Product </w:t>
      </w:r>
      <w:r w:rsidR="007F45EC">
        <w:rPr>
          <w:rFonts w:ascii="Arial" w:hAnsi="Arial" w:cs="Arial"/>
          <w:color w:val="333333"/>
          <w:sz w:val="27"/>
          <w:szCs w:val="27"/>
          <w:shd w:val="clear" w:color="auto" w:fill="FFFFFF"/>
        </w:rPr>
        <w:t>C</w:t>
      </w:r>
      <w:r w:rsidRPr="000C0A8D">
        <w:rPr>
          <w:rFonts w:ascii="Arial" w:hAnsi="Arial" w:cs="Arial"/>
          <w:color w:val="333333"/>
          <w:sz w:val="27"/>
          <w:szCs w:val="27"/>
          <w:shd w:val="clear" w:color="auto" w:fill="FFFFFF"/>
        </w:rPr>
        <w:t>ustomization</w:t>
      </w:r>
      <w:r>
        <w:rPr>
          <w:rFonts w:ascii="Arial" w:hAnsi="Arial" w:cs="Arial"/>
          <w:color w:val="333333"/>
          <w:sz w:val="27"/>
          <w:szCs w:val="27"/>
          <w:shd w:val="clear" w:color="auto" w:fill="FFFFFF"/>
        </w:rPr>
        <w:t xml:space="preserve"> by </w:t>
      </w:r>
      <w:r w:rsidR="00DE7CC5">
        <w:rPr>
          <w:rFonts w:ascii="Arial" w:hAnsi="Arial" w:cs="Arial"/>
          <w:color w:val="333333"/>
          <w:sz w:val="27"/>
          <w:szCs w:val="27"/>
          <w:shd w:val="clear" w:color="auto" w:fill="FFFFFF"/>
        </w:rPr>
        <w:t xml:space="preserve">user </w:t>
      </w:r>
      <w:r w:rsidR="00DE7CC5" w:rsidRPr="00DE7CC5">
        <w:rPr>
          <w:rFonts w:ascii="Arial" w:hAnsi="Arial" w:cs="Arial"/>
          <w:b/>
          <w:bCs/>
          <w:color w:val="333333"/>
          <w:sz w:val="27"/>
          <w:szCs w:val="27"/>
          <w:shd w:val="clear" w:color="auto" w:fill="FFFFFF"/>
        </w:rPr>
        <w:t>INR</w:t>
      </w:r>
      <w:r w:rsidRPr="00DE7CC5">
        <w:rPr>
          <w:rFonts w:ascii="Arial" w:hAnsi="Arial" w:cs="Arial"/>
          <w:b/>
          <w:bCs/>
          <w:color w:val="333333"/>
          <w:sz w:val="27"/>
          <w:szCs w:val="27"/>
          <w:shd w:val="clear" w:color="auto" w:fill="FFFFFF"/>
        </w:rPr>
        <w:t xml:space="preserve"> </w:t>
      </w:r>
      <w:r w:rsidRPr="00DE7CC5">
        <w:rPr>
          <w:rFonts w:ascii="Arial" w:hAnsi="Arial" w:cs="Arial"/>
          <w:b/>
          <w:bCs/>
          <w:color w:val="333333"/>
          <w:sz w:val="27"/>
          <w:szCs w:val="27"/>
          <w:shd w:val="clear" w:color="auto" w:fill="FFFFFF"/>
        </w:rPr>
        <w:t>20</w:t>
      </w:r>
      <w:r w:rsidRPr="00DE7CC5">
        <w:rPr>
          <w:rFonts w:ascii="Arial" w:hAnsi="Arial" w:cs="Arial"/>
          <w:b/>
          <w:bCs/>
          <w:color w:val="333333"/>
          <w:sz w:val="27"/>
          <w:szCs w:val="27"/>
          <w:shd w:val="clear" w:color="auto" w:fill="FFFFFF"/>
        </w:rPr>
        <w:t>,000/-</w:t>
      </w:r>
    </w:p>
    <w:p w:rsidR="000C0A8D" w:rsidRDefault="000C0A8D" w:rsidP="00D17797">
      <w:pPr>
        <w:pStyle w:val="NormalWeb"/>
        <w:spacing w:before="360" w:beforeAutospacing="0" w:after="0" w:afterAutospacing="0"/>
        <w:rPr>
          <w:rFonts w:ascii="Arial" w:hAnsi="Arial" w:cs="Arial"/>
          <w:color w:val="333333"/>
          <w:sz w:val="27"/>
          <w:szCs w:val="27"/>
          <w:shd w:val="clear" w:color="auto" w:fill="FFFFFF"/>
        </w:rPr>
      </w:pPr>
    </w:p>
    <w:p w:rsidR="00F67BAE" w:rsidRPr="005A2298" w:rsidRDefault="00F67BAE" w:rsidP="00F67BAE">
      <w:pPr>
        <w:pStyle w:val="Heading3"/>
        <w:spacing w:before="450" w:after="300"/>
        <w:rPr>
          <w:rFonts w:ascii="Arial" w:hAnsi="Arial" w:cs="Arial"/>
          <w:i w:val="0"/>
          <w:iCs/>
          <w:color w:val="2E2E2E"/>
          <w:sz w:val="44"/>
          <w:szCs w:val="57"/>
        </w:rPr>
      </w:pPr>
      <w:r w:rsidRPr="005A2298">
        <w:rPr>
          <w:rFonts w:ascii="Arial" w:hAnsi="Arial" w:cs="Arial"/>
          <w:b/>
          <w:bCs/>
          <w:i w:val="0"/>
          <w:iCs/>
          <w:color w:val="2E2E2E"/>
          <w:sz w:val="44"/>
          <w:szCs w:val="57"/>
        </w:rPr>
        <w:t>Termination</w:t>
      </w:r>
    </w:p>
    <w:p w:rsidR="00F67BAE" w:rsidRDefault="00F67BAE" w:rsidP="00F67BAE">
      <w:pPr>
        <w:pStyle w:val="NormalWeb"/>
        <w:spacing w:before="360" w:beforeAutospacing="0" w:after="0" w:afterAutospacing="0"/>
        <w:rPr>
          <w:rFonts w:ascii="Arial" w:hAnsi="Arial" w:cs="Arial"/>
          <w:color w:val="000000"/>
          <w:sz w:val="27"/>
          <w:szCs w:val="27"/>
        </w:rPr>
      </w:pPr>
      <w:r>
        <w:rPr>
          <w:rFonts w:ascii="Arial" w:hAnsi="Arial" w:cs="Arial"/>
          <w:color w:val="333333"/>
          <w:sz w:val="27"/>
          <w:szCs w:val="27"/>
        </w:rPr>
        <w:t>Client may terminate this website development services agreement at any time by providing written notice via email or certified mail to the</w:t>
      </w:r>
      <w:r w:rsidR="000C0A8D">
        <w:rPr>
          <w:rFonts w:ascii="Arial" w:hAnsi="Arial" w:cs="Arial"/>
          <w:color w:val="333333"/>
          <w:sz w:val="27"/>
          <w:szCs w:val="27"/>
        </w:rPr>
        <w:t xml:space="preserve"> Company</w:t>
      </w:r>
      <w:r>
        <w:rPr>
          <w:rFonts w:ascii="Arial" w:hAnsi="Arial" w:cs="Arial"/>
          <w:color w:val="333333"/>
          <w:sz w:val="27"/>
          <w:szCs w:val="27"/>
        </w:rPr>
        <w:t>.</w:t>
      </w:r>
    </w:p>
    <w:p w:rsidR="00F67BAE" w:rsidRDefault="000C0A8D" w:rsidP="00F67BAE">
      <w:pPr>
        <w:pStyle w:val="NormalWeb"/>
        <w:spacing w:before="360" w:beforeAutospacing="0" w:after="0" w:afterAutospacing="0"/>
        <w:rPr>
          <w:rFonts w:ascii="Arial" w:hAnsi="Arial" w:cs="Arial"/>
          <w:color w:val="000000"/>
          <w:sz w:val="27"/>
          <w:szCs w:val="27"/>
        </w:rPr>
      </w:pPr>
      <w:r>
        <w:rPr>
          <w:rFonts w:ascii="Arial" w:hAnsi="Arial" w:cs="Arial"/>
          <w:color w:val="000000"/>
          <w:sz w:val="27"/>
          <w:szCs w:val="27"/>
        </w:rPr>
        <w:t>Company</w:t>
      </w:r>
      <w:r w:rsidR="00F67BAE">
        <w:rPr>
          <w:rFonts w:ascii="Arial" w:hAnsi="Arial" w:cs="Arial"/>
          <w:color w:val="000000"/>
          <w:sz w:val="27"/>
          <w:szCs w:val="27"/>
        </w:rPr>
        <w:t xml:space="preserve"> may cancel this agreement in the same manner if necessary.</w:t>
      </w:r>
    </w:p>
    <w:p w:rsidR="008A6131" w:rsidRDefault="00F67BAE" w:rsidP="008A6131">
      <w:pPr>
        <w:pStyle w:val="NormalWeb"/>
        <w:spacing w:before="360" w:beforeAutospacing="0" w:after="0" w:afterAutospacing="0"/>
        <w:rPr>
          <w:rFonts w:ascii="Arial" w:hAnsi="Arial" w:cs="Arial"/>
          <w:color w:val="000000"/>
          <w:sz w:val="27"/>
          <w:szCs w:val="27"/>
        </w:rPr>
      </w:pPr>
      <w:r>
        <w:rPr>
          <w:rFonts w:ascii="Arial" w:hAnsi="Arial" w:cs="Arial"/>
          <w:color w:val="000000"/>
          <w:sz w:val="27"/>
          <w:szCs w:val="27"/>
        </w:rPr>
        <w:t xml:space="preserve">In the event that this website development services agreement is cancelled by either party, the </w:t>
      </w:r>
      <w:r w:rsidR="000C0A8D">
        <w:rPr>
          <w:rFonts w:ascii="Arial" w:hAnsi="Arial" w:cs="Arial"/>
          <w:color w:val="000000"/>
          <w:sz w:val="27"/>
          <w:szCs w:val="27"/>
        </w:rPr>
        <w:t>Company</w:t>
      </w:r>
      <w:r>
        <w:rPr>
          <w:rFonts w:ascii="Arial" w:hAnsi="Arial" w:cs="Arial"/>
          <w:color w:val="000000"/>
          <w:sz w:val="27"/>
          <w:szCs w:val="27"/>
        </w:rPr>
        <w:t xml:space="preserve"> shall issue a final invoice for any unbilled time or materials. The Client agrees to pay the final invoice according to the terms of this website development services agreement.</w:t>
      </w:r>
    </w:p>
    <w:p w:rsidR="009D1C0D" w:rsidRDefault="009D1C0D" w:rsidP="008A6131">
      <w:pPr>
        <w:pStyle w:val="NormalWeb"/>
        <w:spacing w:before="360" w:beforeAutospacing="0" w:after="0" w:afterAutospacing="0"/>
        <w:rPr>
          <w:rFonts w:ascii="Arial" w:hAnsi="Arial" w:cs="Arial"/>
          <w:color w:val="333333"/>
          <w:sz w:val="27"/>
          <w:szCs w:val="27"/>
          <w:shd w:val="clear" w:color="auto" w:fill="FFFFFF"/>
        </w:rPr>
      </w:pPr>
    </w:p>
    <w:p w:rsidR="008A6131" w:rsidRPr="005A2298" w:rsidRDefault="008A6131" w:rsidP="008A6131">
      <w:pPr>
        <w:pStyle w:val="Heading3"/>
        <w:spacing w:before="450" w:after="300"/>
        <w:rPr>
          <w:rFonts w:ascii="Arial" w:hAnsi="Arial" w:cs="Arial"/>
          <w:i w:val="0"/>
          <w:iCs/>
          <w:color w:val="2E2E2E"/>
          <w:sz w:val="44"/>
          <w:szCs w:val="57"/>
        </w:rPr>
      </w:pPr>
      <w:r w:rsidRPr="005A2298">
        <w:rPr>
          <w:rFonts w:ascii="Arial" w:hAnsi="Arial" w:cs="Arial"/>
          <w:b/>
          <w:bCs/>
          <w:i w:val="0"/>
          <w:iCs/>
          <w:color w:val="2E2E2E"/>
          <w:sz w:val="44"/>
          <w:szCs w:val="57"/>
        </w:rPr>
        <w:t>Conflict Resolution</w:t>
      </w:r>
    </w:p>
    <w:p w:rsidR="00F67BAE" w:rsidRDefault="008A6131" w:rsidP="008A6131">
      <w:pPr>
        <w:pStyle w:val="NormalWeb"/>
        <w:spacing w:before="360" w:beforeAutospacing="0" w:after="0" w:afterAutospacing="0"/>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This website development services agreement shall be governed by the prevailing laws of Uttar Pradesh, INDIA. Should any conflicts arise related to this agreement, </w:t>
      </w:r>
      <w:r>
        <w:rPr>
          <w:rFonts w:ascii="Arial" w:hAnsi="Arial" w:cs="Arial"/>
          <w:color w:val="333333"/>
          <w:sz w:val="27"/>
          <w:szCs w:val="27"/>
          <w:shd w:val="clear" w:color="auto" w:fill="FFFFFF"/>
        </w:rPr>
        <w:lastRenderedPageBreak/>
        <w:t xml:space="preserve">the Parties agree to seek a suitable resolution through a neutral arbitrator, whose ruling shall be considered final and binding on both parties. </w:t>
      </w:r>
    </w:p>
    <w:p w:rsidR="009D1C0D" w:rsidRDefault="009D1C0D" w:rsidP="008A6131">
      <w:pPr>
        <w:pStyle w:val="NormalWeb"/>
        <w:spacing w:before="360" w:beforeAutospacing="0" w:after="0" w:afterAutospacing="0"/>
        <w:rPr>
          <w:rFonts w:ascii="Arial" w:hAnsi="Arial" w:cs="Arial"/>
          <w:color w:val="333333"/>
          <w:sz w:val="27"/>
          <w:szCs w:val="27"/>
          <w:shd w:val="clear" w:color="auto" w:fill="FFFFFF"/>
        </w:rPr>
      </w:pPr>
    </w:p>
    <w:p w:rsidR="00EA68EC" w:rsidRDefault="00EA68EC" w:rsidP="009F4C04">
      <w:pPr>
        <w:pStyle w:val="Heading2"/>
        <w:spacing w:before="450" w:after="300"/>
        <w:rPr>
          <w:rFonts w:ascii="Arial" w:hAnsi="Arial" w:cs="Arial"/>
          <w:bCs/>
          <w:iCs/>
          <w:color w:val="2E2E2E"/>
          <w:sz w:val="44"/>
          <w:szCs w:val="65"/>
        </w:rPr>
      </w:pPr>
    </w:p>
    <w:p w:rsidR="009F4C04" w:rsidRPr="005A2298" w:rsidRDefault="009F4C04" w:rsidP="009F4C04">
      <w:pPr>
        <w:pStyle w:val="Heading2"/>
        <w:spacing w:before="450" w:after="300"/>
        <w:rPr>
          <w:rFonts w:ascii="Arial" w:hAnsi="Arial" w:cs="Arial"/>
          <w:iCs/>
          <w:color w:val="2E2E2E"/>
          <w:sz w:val="44"/>
          <w:szCs w:val="65"/>
        </w:rPr>
      </w:pPr>
      <w:r w:rsidRPr="005A2298">
        <w:rPr>
          <w:rFonts w:ascii="Arial" w:hAnsi="Arial" w:cs="Arial"/>
          <w:bCs/>
          <w:iCs/>
          <w:color w:val="2E2E2E"/>
          <w:sz w:val="44"/>
          <w:szCs w:val="65"/>
        </w:rPr>
        <w:t>Acceptance</w:t>
      </w:r>
    </w:p>
    <w:p w:rsidR="009D1C0D" w:rsidRDefault="009F4C04" w:rsidP="008A6131">
      <w:pPr>
        <w:pStyle w:val="NormalWeb"/>
        <w:spacing w:before="360" w:beforeAutospacing="0" w:after="0" w:afterAutospacing="0"/>
        <w:rPr>
          <w:rFonts w:ascii="Arial" w:hAnsi="Arial" w:cs="Arial"/>
          <w:color w:val="333333"/>
          <w:sz w:val="27"/>
          <w:szCs w:val="27"/>
          <w:shd w:val="clear" w:color="auto" w:fill="FFFFFF"/>
        </w:rPr>
      </w:pPr>
      <w:r>
        <w:rPr>
          <w:rFonts w:ascii="Arial" w:hAnsi="Arial" w:cs="Arial"/>
          <w:color w:val="333333"/>
          <w:sz w:val="27"/>
          <w:szCs w:val="27"/>
          <w:shd w:val="clear" w:color="auto" w:fill="FFFFFF"/>
        </w:rPr>
        <w:t>By signing below, the Parties hereby enter into a binding website development services agreement with one another.</w:t>
      </w:r>
    </w:p>
    <w:p w:rsidR="009F4C04" w:rsidRDefault="009F4C04" w:rsidP="008A6131">
      <w:pPr>
        <w:pStyle w:val="NormalWeb"/>
        <w:spacing w:before="360" w:beforeAutospacing="0" w:after="0" w:afterAutospacing="0"/>
        <w:rPr>
          <w:rFonts w:ascii="Arial" w:hAnsi="Arial" w:cs="Arial"/>
          <w:color w:val="333333"/>
          <w:sz w:val="27"/>
          <w:szCs w:val="27"/>
          <w:shd w:val="clear" w:color="auto" w:fill="FFFFFF"/>
        </w:rPr>
      </w:pPr>
    </w:p>
    <w:tbl>
      <w:tblPr>
        <w:tblStyle w:val="PlainTable4"/>
        <w:tblW w:w="0" w:type="auto"/>
        <w:shd w:val="clear" w:color="auto" w:fill="FFFFFF" w:themeFill="background1"/>
        <w:tblLook w:val="04A0" w:firstRow="1" w:lastRow="0" w:firstColumn="1" w:lastColumn="0" w:noHBand="0" w:noVBand="1"/>
      </w:tblPr>
      <w:tblGrid>
        <w:gridCol w:w="4963"/>
        <w:gridCol w:w="4963"/>
      </w:tblGrid>
      <w:tr w:rsidR="009F4C04" w:rsidTr="0090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shd w:val="clear" w:color="auto" w:fill="FFFFFF" w:themeFill="background1"/>
          </w:tcPr>
          <w:p w:rsidR="009F4C04" w:rsidRPr="00D128C6" w:rsidRDefault="009F4C04" w:rsidP="008A6131">
            <w:pPr>
              <w:pStyle w:val="NormalWeb"/>
              <w:spacing w:before="360" w:beforeAutospacing="0" w:after="0" w:afterAutospacing="0"/>
              <w:rPr>
                <w:rFonts w:ascii="Arial" w:hAnsi="Arial" w:cs="Arial"/>
                <w:color w:val="333333"/>
                <w:sz w:val="27"/>
                <w:szCs w:val="27"/>
                <w:shd w:val="clear" w:color="auto" w:fill="FFFFFF"/>
              </w:rPr>
            </w:pPr>
            <w:r w:rsidRPr="00D128C6">
              <w:rPr>
                <w:rFonts w:ascii="Arial" w:hAnsi="Arial" w:cs="Arial"/>
                <w:color w:val="333333"/>
                <w:sz w:val="27"/>
                <w:szCs w:val="27"/>
                <w:shd w:val="clear" w:color="auto" w:fill="FFFFFF"/>
              </w:rPr>
              <w:t>KBros Technoogies</w:t>
            </w:r>
          </w:p>
        </w:tc>
        <w:tc>
          <w:tcPr>
            <w:tcW w:w="4963" w:type="dxa"/>
            <w:shd w:val="clear" w:color="auto" w:fill="FFFFFF" w:themeFill="background1"/>
          </w:tcPr>
          <w:p w:rsidR="009F4C04" w:rsidRPr="00D128C6" w:rsidRDefault="009F4C04" w:rsidP="008A6131">
            <w:pPr>
              <w:pStyle w:val="NormalWeb"/>
              <w:spacing w:before="36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color w:val="333333"/>
                <w:sz w:val="27"/>
                <w:szCs w:val="27"/>
                <w:shd w:val="clear" w:color="auto" w:fill="FFFFFF"/>
              </w:rPr>
            </w:pPr>
          </w:p>
        </w:tc>
      </w:tr>
      <w:tr w:rsidR="009F4C04" w:rsidTr="0090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shd w:val="clear" w:color="auto" w:fill="FFFFFF" w:themeFill="background1"/>
          </w:tcPr>
          <w:p w:rsidR="009F4C04" w:rsidRPr="00D128C6" w:rsidRDefault="009F4C04" w:rsidP="008A6131">
            <w:pPr>
              <w:pStyle w:val="NormalWeb"/>
              <w:spacing w:before="360" w:beforeAutospacing="0" w:after="0" w:afterAutospacing="0"/>
              <w:rPr>
                <w:rFonts w:ascii="Arial" w:hAnsi="Arial" w:cs="Arial"/>
                <w:b w:val="0"/>
                <w:color w:val="333333"/>
                <w:sz w:val="27"/>
                <w:szCs w:val="27"/>
                <w:shd w:val="clear" w:color="auto" w:fill="FFFFFF"/>
              </w:rPr>
            </w:pPr>
            <w:r w:rsidRPr="00D128C6">
              <w:rPr>
                <w:rStyle w:val="Strong"/>
                <w:rFonts w:ascii="Arial" w:hAnsi="Arial" w:cs="Arial"/>
                <w:color w:val="000000"/>
                <w:sz w:val="27"/>
                <w:szCs w:val="27"/>
                <w:shd w:val="clear" w:color="auto" w:fill="FFFFFF"/>
              </w:rPr>
              <w:t>Signed By:</w:t>
            </w:r>
          </w:p>
        </w:tc>
        <w:tc>
          <w:tcPr>
            <w:tcW w:w="4963" w:type="dxa"/>
            <w:shd w:val="clear" w:color="auto" w:fill="FFFFFF" w:themeFill="background1"/>
          </w:tcPr>
          <w:p w:rsidR="009F4C04" w:rsidRPr="00D128C6" w:rsidRDefault="009F4C04" w:rsidP="008A6131">
            <w:pPr>
              <w:pStyle w:val="NormalWeb"/>
              <w:spacing w:before="36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7"/>
                <w:szCs w:val="27"/>
                <w:shd w:val="clear" w:color="auto" w:fill="FFFFFF"/>
              </w:rPr>
            </w:pPr>
            <w:r w:rsidRPr="00D128C6">
              <w:rPr>
                <w:rStyle w:val="Strong"/>
                <w:rFonts w:ascii="Arial" w:hAnsi="Arial" w:cs="Arial"/>
                <w:b w:val="0"/>
                <w:color w:val="000000"/>
                <w:sz w:val="27"/>
                <w:szCs w:val="27"/>
                <w:shd w:val="clear" w:color="auto" w:fill="FFFFFF"/>
              </w:rPr>
              <w:t>Signed By:</w:t>
            </w:r>
          </w:p>
        </w:tc>
      </w:tr>
      <w:tr w:rsidR="009F4C04" w:rsidTr="0090183D">
        <w:tc>
          <w:tcPr>
            <w:cnfStyle w:val="001000000000" w:firstRow="0" w:lastRow="0" w:firstColumn="1" w:lastColumn="0" w:oddVBand="0" w:evenVBand="0" w:oddHBand="0" w:evenHBand="0" w:firstRowFirstColumn="0" w:firstRowLastColumn="0" w:lastRowFirstColumn="0" w:lastRowLastColumn="0"/>
            <w:tcW w:w="4963" w:type="dxa"/>
            <w:shd w:val="clear" w:color="auto" w:fill="FFFFFF" w:themeFill="background1"/>
          </w:tcPr>
          <w:p w:rsidR="009F4C04" w:rsidRDefault="005A2298" w:rsidP="008A6131">
            <w:pPr>
              <w:pStyle w:val="NormalWeb"/>
              <w:spacing w:before="360" w:beforeAutospacing="0" w:after="0" w:afterAutospacing="0"/>
              <w:rPr>
                <w:rFonts w:ascii="Arial" w:hAnsi="Arial" w:cs="Arial"/>
                <w:color w:val="333333"/>
                <w:sz w:val="27"/>
                <w:szCs w:val="27"/>
                <w:shd w:val="clear" w:color="auto" w:fill="FFFFFF"/>
              </w:rPr>
            </w:pPr>
            <w:r>
              <w:rPr>
                <w:rFonts w:ascii="Arial" w:hAnsi="Arial" w:cs="Arial"/>
                <w:color w:val="333333"/>
                <w:sz w:val="27"/>
                <w:szCs w:val="27"/>
                <w:shd w:val="clear" w:color="auto" w:fill="FFFFFF"/>
              </w:rPr>
              <w:t>Anshul Kumar</w:t>
            </w:r>
          </w:p>
        </w:tc>
        <w:tc>
          <w:tcPr>
            <w:tcW w:w="4963" w:type="dxa"/>
            <w:shd w:val="clear" w:color="auto" w:fill="FFFFFF" w:themeFill="background1"/>
          </w:tcPr>
          <w:p w:rsidR="009F4C04" w:rsidRPr="008A363E" w:rsidRDefault="004D79A4" w:rsidP="008A6131">
            <w:pPr>
              <w:pStyle w:val="NormalWeb"/>
              <w:spacing w:before="36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b/>
                <w:color w:val="333333"/>
                <w:sz w:val="27"/>
                <w:szCs w:val="27"/>
                <w:shd w:val="clear" w:color="auto" w:fill="FFFFFF"/>
              </w:rPr>
            </w:pPr>
            <w:r>
              <w:rPr>
                <w:rFonts w:ascii="Arial" w:hAnsi="Arial" w:cs="Arial"/>
                <w:b/>
                <w:color w:val="333333"/>
                <w:sz w:val="27"/>
                <w:szCs w:val="27"/>
                <w:shd w:val="clear" w:color="auto" w:fill="FFFFFF"/>
              </w:rPr>
              <w:t>Kishan</w:t>
            </w:r>
          </w:p>
        </w:tc>
      </w:tr>
      <w:tr w:rsidR="009F4C04" w:rsidTr="0090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shd w:val="clear" w:color="auto" w:fill="FFFFFF" w:themeFill="background1"/>
          </w:tcPr>
          <w:p w:rsidR="009F4C04" w:rsidRPr="006D1CD3" w:rsidRDefault="009F4C04" w:rsidP="008A6131">
            <w:pPr>
              <w:pStyle w:val="NormalWeb"/>
              <w:spacing w:before="360" w:beforeAutospacing="0" w:after="0" w:afterAutospacing="0"/>
              <w:rPr>
                <w:rFonts w:ascii="Arial" w:hAnsi="Arial" w:cs="Arial"/>
                <w:b w:val="0"/>
                <w:color w:val="333333"/>
                <w:sz w:val="27"/>
                <w:szCs w:val="27"/>
                <w:shd w:val="clear" w:color="auto" w:fill="FFFFFF"/>
              </w:rPr>
            </w:pPr>
            <w:r w:rsidRPr="006D1CD3">
              <w:rPr>
                <w:rFonts w:ascii="Arial" w:hAnsi="Arial" w:cs="Arial"/>
                <w:b w:val="0"/>
                <w:color w:val="333333"/>
                <w:sz w:val="27"/>
                <w:szCs w:val="27"/>
                <w:shd w:val="clear" w:color="auto" w:fill="FFFFFF"/>
              </w:rPr>
              <w:t>Signature:</w:t>
            </w:r>
          </w:p>
        </w:tc>
        <w:tc>
          <w:tcPr>
            <w:tcW w:w="4963" w:type="dxa"/>
            <w:shd w:val="clear" w:color="auto" w:fill="FFFFFF" w:themeFill="background1"/>
          </w:tcPr>
          <w:p w:rsidR="009F4C04" w:rsidRDefault="009F4C04" w:rsidP="008A6131">
            <w:pPr>
              <w:pStyle w:val="NormalWeb"/>
              <w:spacing w:before="36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7"/>
                <w:szCs w:val="27"/>
                <w:shd w:val="clear" w:color="auto" w:fill="FFFFFF"/>
              </w:rPr>
            </w:pPr>
            <w:r>
              <w:rPr>
                <w:rFonts w:ascii="Arial" w:hAnsi="Arial" w:cs="Arial"/>
                <w:color w:val="333333"/>
                <w:sz w:val="27"/>
                <w:szCs w:val="27"/>
                <w:shd w:val="clear" w:color="auto" w:fill="FFFFFF"/>
              </w:rPr>
              <w:t>Signature:</w:t>
            </w:r>
          </w:p>
        </w:tc>
      </w:tr>
      <w:tr w:rsidR="009F4C04" w:rsidTr="0090183D">
        <w:tc>
          <w:tcPr>
            <w:cnfStyle w:val="001000000000" w:firstRow="0" w:lastRow="0" w:firstColumn="1" w:lastColumn="0" w:oddVBand="0" w:evenVBand="0" w:oddHBand="0" w:evenHBand="0" w:firstRowFirstColumn="0" w:firstRowLastColumn="0" w:lastRowFirstColumn="0" w:lastRowLastColumn="0"/>
            <w:tcW w:w="4963" w:type="dxa"/>
            <w:shd w:val="clear" w:color="auto" w:fill="FFFFFF" w:themeFill="background1"/>
          </w:tcPr>
          <w:p w:rsidR="009F4C04" w:rsidRPr="006D1CD3" w:rsidRDefault="009F4C04" w:rsidP="008A6131">
            <w:pPr>
              <w:pStyle w:val="NormalWeb"/>
              <w:spacing w:before="360" w:beforeAutospacing="0" w:after="0" w:afterAutospacing="0"/>
              <w:rPr>
                <w:rFonts w:ascii="Arial" w:hAnsi="Arial" w:cs="Arial"/>
                <w:b w:val="0"/>
                <w:color w:val="333333"/>
                <w:sz w:val="27"/>
                <w:szCs w:val="27"/>
                <w:shd w:val="clear" w:color="auto" w:fill="FFFFFF"/>
              </w:rPr>
            </w:pPr>
            <w:r w:rsidRPr="006D1CD3">
              <w:rPr>
                <w:rFonts w:ascii="Arial" w:hAnsi="Arial" w:cs="Arial"/>
                <w:b w:val="0"/>
                <w:color w:val="333333"/>
                <w:sz w:val="27"/>
                <w:szCs w:val="27"/>
                <w:shd w:val="clear" w:color="auto" w:fill="FFFFFF"/>
              </w:rPr>
              <w:t>Date:</w:t>
            </w:r>
          </w:p>
        </w:tc>
        <w:tc>
          <w:tcPr>
            <w:tcW w:w="4963" w:type="dxa"/>
            <w:shd w:val="clear" w:color="auto" w:fill="FFFFFF" w:themeFill="background1"/>
          </w:tcPr>
          <w:p w:rsidR="009F4C04" w:rsidRDefault="009F4C04" w:rsidP="008A6131">
            <w:pPr>
              <w:pStyle w:val="NormalWeb"/>
              <w:spacing w:before="36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7"/>
                <w:szCs w:val="27"/>
                <w:shd w:val="clear" w:color="auto" w:fill="FFFFFF"/>
              </w:rPr>
            </w:pPr>
            <w:r>
              <w:rPr>
                <w:rFonts w:ascii="Arial" w:hAnsi="Arial" w:cs="Arial"/>
                <w:color w:val="333333"/>
                <w:sz w:val="27"/>
                <w:szCs w:val="27"/>
                <w:shd w:val="clear" w:color="auto" w:fill="FFFFFF"/>
              </w:rPr>
              <w:t>Date:</w:t>
            </w:r>
          </w:p>
        </w:tc>
      </w:tr>
    </w:tbl>
    <w:p w:rsidR="000C0A8D" w:rsidRDefault="000C0A8D" w:rsidP="007B7494">
      <w:pPr>
        <w:pStyle w:val="Heading4"/>
        <w:rPr>
          <w:rFonts w:ascii="Arial" w:hAnsi="Arial" w:cs="Arial"/>
          <w:b w:val="0"/>
          <w:caps w:val="0"/>
          <w:color w:val="333333"/>
          <w:spacing w:val="0"/>
          <w:kern w:val="0"/>
          <w:sz w:val="27"/>
          <w:szCs w:val="27"/>
          <w:shd w:val="clear" w:color="auto" w:fill="FFFFFF"/>
          <w:lang w:val="en-IN" w:eastAsia="en-IN"/>
        </w:rPr>
      </w:pPr>
    </w:p>
    <w:p w:rsidR="00A87991" w:rsidRDefault="00A87991" w:rsidP="007B7494">
      <w:pPr>
        <w:pStyle w:val="Heading4"/>
        <w:rPr>
          <w:rFonts w:ascii="Arial" w:hAnsi="Arial" w:cs="Arial"/>
          <w:b w:val="0"/>
          <w:caps w:val="0"/>
          <w:color w:val="333333"/>
          <w:spacing w:val="0"/>
          <w:kern w:val="0"/>
          <w:sz w:val="27"/>
          <w:szCs w:val="27"/>
          <w:shd w:val="clear" w:color="auto" w:fill="FFFFFF"/>
          <w:lang w:val="en-IN" w:eastAsia="en-IN"/>
        </w:rPr>
      </w:pPr>
    </w:p>
    <w:p w:rsidR="000C0A8D" w:rsidRDefault="000C0A8D" w:rsidP="007B7494">
      <w:pPr>
        <w:pStyle w:val="Heading4"/>
        <w:rPr>
          <w:rFonts w:ascii="Arial" w:hAnsi="Arial" w:cs="Arial"/>
          <w:caps w:val="0"/>
          <w:color w:val="1D1C47" w:themeColor="text2" w:themeShade="BF"/>
          <w:spacing w:val="0"/>
          <w:kern w:val="0"/>
          <w:sz w:val="54"/>
          <w:szCs w:val="54"/>
        </w:rPr>
      </w:pPr>
    </w:p>
    <w:p w:rsidR="007B7494" w:rsidRDefault="009F4C04" w:rsidP="007B7494">
      <w:pPr>
        <w:pStyle w:val="Heading4"/>
        <w:rPr>
          <w:rFonts w:ascii="Arial" w:hAnsi="Arial" w:cs="Arial"/>
          <w:color w:val="1D1C47" w:themeColor="text2" w:themeShade="BF"/>
          <w:sz w:val="54"/>
          <w:szCs w:val="54"/>
        </w:rPr>
      </w:pPr>
      <w:r>
        <w:rPr>
          <w:rFonts w:ascii="Arial" w:hAnsi="Arial" w:cs="Arial"/>
          <w:noProof/>
          <w:color w:val="10161A"/>
          <w:sz w:val="54"/>
          <w:szCs w:val="54"/>
          <w:lang w:val="en-IN" w:eastAsia="en-IN" w:bidi="hi-IN"/>
        </w:rPr>
        <mc:AlternateContent>
          <mc:Choice Requires="wps">
            <w:drawing>
              <wp:anchor distT="0" distB="0" distL="114300" distR="114300" simplePos="0" relativeHeight="251670528" behindDoc="0" locked="0" layoutInCell="1" allowOverlap="1">
                <wp:simplePos x="0" y="0"/>
                <wp:positionH relativeFrom="column">
                  <wp:posOffset>-771525</wp:posOffset>
                </wp:positionH>
                <wp:positionV relativeFrom="paragraph">
                  <wp:posOffset>169538</wp:posOffset>
                </wp:positionV>
                <wp:extent cx="7743825" cy="2857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77438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C11930"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0.75pt,13.35pt" to="54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zvivAEAAMkDAAAOAAAAZHJzL2Uyb0RvYy54bWysU02P0zAQvSPxHyzfadoupVXUdA9dwQVB&#10;xcIP8DrjxpK/NDZN+u8ZO2kWARIC7cWxPfPezHue7O8Ha9gFMGrvGr5aLDkDJ32r3bnh376+f7Pj&#10;LCbhWmG8g4ZfIfL7w+tX+z7UsPadNy0gIxIX6z40vEsp1FUVZQdWxIUP4CioPFqR6IjnqkXRE7s1&#10;1Xq5fFf1HtuAXkKMdPswBvmh8CsFMn1WKkJipuHUWyorlvUpr9VhL+ozitBpObUh/qMLK7SjojPV&#10;g0iCfUf9G5XVEn30Ki2kt5VXSksoGkjNavmLmsdOBChayJwYZpviy9HKT5cTMt3S2205c8LSGz0m&#10;FPrcJXb0zpGDHhkFyak+xJoAR3fC6RTDCbPsQaHNXxLEhuLudXYXhsQkXW63b+926w1nkmLr3Wa7&#10;yZzVMzhgTB/AW5Y3DTfaZfGiFpePMY2ptxTC5WbG8mWXrgZysnFfQJEgKrgq6DJKcDTILoKGQEgJ&#10;Lq2m0iU7w5Q2ZgYu/w6c8jMUypj9C3hGlMrepRlstfP4p+ppuLWsxvybA6PubMGTb6/lYYo1NC/F&#10;3Gm280D+fC7w5z/w8AMAAP//AwBQSwMEFAAGAAgAAAAhAIl67uXjAAAACwEAAA8AAABkcnMvZG93&#10;bnJldi54bWxMj8FOg0AURfcm/YfJM3Fj2gGUisjQqEnTRWuMxQ+YMk8gZd4QZqDUr3e6qsuXd3Lv&#10;udlq0i0bsbeNIQHhIgCGVBrVUCXgu1jPE2DWSVKyNYQCzmhhlc9uMpkqc6IvHPeuYj6EbCoF1M51&#10;Kee2rFFLuzAdkv/9mF5L58++4qqXJx+uWx4FwZJr2ZBvqGWH7zWWx/2gBWzWb7iNz0P1qOJNcT8W&#10;u4/fz0SIu9vp9QWYw8ldYbjoe3XIvdPBDKQsawXMwyiMPSsgWj4BuxDBc+LnHQQ8hBHwPOP/N+R/&#10;AAAA//8DAFBLAQItABQABgAIAAAAIQC2gziS/gAAAOEBAAATAAAAAAAAAAAAAAAAAAAAAABbQ29u&#10;dGVudF9UeXBlc10ueG1sUEsBAi0AFAAGAAgAAAAhADj9If/WAAAAlAEAAAsAAAAAAAAAAAAAAAAA&#10;LwEAAF9yZWxzLy5yZWxzUEsBAi0AFAAGAAgAAAAhAIhzO+K8AQAAyQMAAA4AAAAAAAAAAAAAAAAA&#10;LgIAAGRycy9lMm9Eb2MueG1sUEsBAi0AFAAGAAgAAAAhAIl67uXjAAAACwEAAA8AAAAAAAAAAAAA&#10;AAAAFgQAAGRycy9kb3ducmV2LnhtbFBLBQYAAAAABAAEAPMAAAAmBQAAAAA=&#10;" strokecolor="#9b053a [3044]"/>
            </w:pict>
          </mc:Fallback>
        </mc:AlternateContent>
      </w:r>
    </w:p>
    <w:p w:rsidR="00C72EE7" w:rsidRDefault="007B52F0" w:rsidP="007728E5">
      <w:pPr>
        <w:pStyle w:val="Heading2"/>
        <w:shd w:val="clear" w:color="auto" w:fill="FFFFFF"/>
        <w:spacing w:after="300"/>
        <w:rPr>
          <w:rFonts w:ascii="Arial" w:hAnsi="Arial" w:cs="Arial"/>
          <w:caps/>
          <w:color w:val="E23C52"/>
          <w:sz w:val="24"/>
          <w:szCs w:val="32"/>
        </w:rPr>
      </w:pPr>
      <w:r w:rsidRPr="00856B5C">
        <w:rPr>
          <w:rFonts w:ascii="Arial" w:hAnsi="Arial" w:cs="Arial"/>
          <w:caps/>
          <w:color w:val="E23C52"/>
          <w:sz w:val="24"/>
          <w:szCs w:val="32"/>
        </w:rPr>
        <w:t xml:space="preserve">TALK </w:t>
      </w:r>
      <w:r w:rsidR="007B7494">
        <w:rPr>
          <w:rFonts w:ascii="Arial" w:hAnsi="Arial" w:cs="Arial"/>
          <w:caps/>
          <w:color w:val="E23C52"/>
          <w:sz w:val="24"/>
          <w:szCs w:val="32"/>
        </w:rPr>
        <w:t>TO US</w:t>
      </w:r>
      <w:r w:rsidRPr="00856B5C">
        <w:rPr>
          <w:rFonts w:ascii="Arial" w:hAnsi="Arial" w:cs="Arial"/>
          <w:caps/>
          <w:color w:val="E23C52"/>
          <w:sz w:val="24"/>
          <w:szCs w:val="32"/>
        </w:rPr>
        <w:t>.</w:t>
      </w:r>
    </w:p>
    <w:p w:rsidR="00462FE6" w:rsidRDefault="00462FE6" w:rsidP="007728E5">
      <w:pPr>
        <w:pStyle w:val="Heading2"/>
        <w:shd w:val="clear" w:color="auto" w:fill="FFFFFF"/>
        <w:spacing w:after="300"/>
        <w:rPr>
          <w:rFonts w:ascii="Arial" w:hAnsi="Arial" w:cs="Arial"/>
          <w:caps/>
          <w:color w:val="E23C52"/>
          <w:sz w:val="24"/>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8"/>
        <w:gridCol w:w="3309"/>
        <w:gridCol w:w="3309"/>
      </w:tblGrid>
      <w:tr w:rsidR="00C72EE7" w:rsidTr="00C72EE7">
        <w:tc>
          <w:tcPr>
            <w:tcW w:w="3308" w:type="dxa"/>
          </w:tcPr>
          <w:p w:rsidR="00C72EE7" w:rsidRPr="00C72EE7" w:rsidRDefault="00C72EE7" w:rsidP="00C72EE7">
            <w:pPr>
              <w:pStyle w:val="Heading2"/>
              <w:spacing w:after="300"/>
              <w:jc w:val="center"/>
              <w:outlineLvl w:val="1"/>
              <w:rPr>
                <w:rFonts w:ascii="Arial" w:hAnsi="Arial" w:cs="Arial"/>
                <w:caps/>
                <w:color w:val="14132F" w:themeColor="text2" w:themeShade="80"/>
                <w:sz w:val="24"/>
                <w:szCs w:val="32"/>
              </w:rPr>
            </w:pPr>
            <w:r>
              <w:rPr>
                <w:rFonts w:ascii="Arial" w:hAnsi="Arial" w:cs="Arial"/>
                <w:noProof/>
                <w:color w:val="282660" w:themeColor="text2"/>
                <w:sz w:val="24"/>
                <w:szCs w:val="32"/>
                <w:lang w:val="en-IN" w:eastAsia="en-IN" w:bidi="hi-IN"/>
              </w:rPr>
              <mc:AlternateContent>
                <mc:Choice Requires="wps">
                  <w:drawing>
                    <wp:anchor distT="0" distB="0" distL="114300" distR="114300" simplePos="0" relativeHeight="251671552" behindDoc="0" locked="0" layoutInCell="1" allowOverlap="1">
                      <wp:simplePos x="0" y="0"/>
                      <wp:positionH relativeFrom="column">
                        <wp:posOffset>797577</wp:posOffset>
                      </wp:positionH>
                      <wp:positionV relativeFrom="paragraph">
                        <wp:posOffset>246380</wp:posOffset>
                      </wp:positionV>
                      <wp:extent cx="362464"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3624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15A42C" id="Straight Connector 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2.8pt,19.4pt" to="91.3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ac/twEAAMIDAAAOAAAAZHJzL2Uyb0RvYy54bWysU02P0zAQvSPxHyzfadJSVShquoeulguC&#10;ioUf4HXGjSXbY41NP/49Y7fNIhYJgfbieOx5b+Y9T9Z3J+/EAShZDL2cz1opIGgcbNj38vu3h3cf&#10;pEhZhUE5DNDLMyR5t3n7Zn2MHSxwRDcACSYJqTvGXo45x65pkh7BqzTDCIEvDZJXmUPaNwOpI7N7&#10;1yzadtUckYZIqCElPr2/XMpN5TcGdP5iTIIsXC+5t1xXqutTWZvNWnV7UnG0+tqG+o8uvLKBi05U&#10;9yor8YPsCypvNWFCk2cafYPGWA1VA6uZt7+peRxVhKqFzUlxsim9Hq3+fNiRsEMvl1IE5fmJHjMp&#10;ux+z2GIIbCCSWBafjjF1nL4NO7pGKe6oiD4Z8uXLcsSpenuevIVTFpoP368WyxXX0Ler5hkXKeWP&#10;gF6UTS+dDUW16tThU8pci1NvKRyUPi6V6y6fHZRkF76CYSVca17RdYZg60gcFL++0hpCnhclzFez&#10;C8xY5yZg+3fgNb9Aoc7Xv4AnRK2MIU9gbwPSn6rn061lc8m/OXDRXSx4wuFc36Raw4NSFV6Hukzi&#10;r3GFP/96m58AAAD//wMAUEsDBBQABgAIAAAAIQBH7r2H3gAAAAkBAAAPAAAAZHJzL2Rvd25yZXYu&#10;eG1sTI/BTsMwEETvSPyDtUhcEHUIpEQhTgVIVQ8UIRo+wI2XJCJeR7GTpnw9W3GA48w+zc7kq9l2&#10;YsLBt44U3CwiEEiVMy3VCj7K9XUKwgdNRneOUMERPayK87NcZ8Yd6B2nXagFh5DPtIImhD6T0lcN&#10;Wu0Xrkfi26cbrA4sh1qaQR843HYyjqKltLol/tDoHp8brL52o1WwWT/hS3Ic6zuTbMqrqdy+fr+l&#10;Sl1ezI8PIALO4Q+GU32uDgV32ruRjBcd6zhZMqrgNuUJJyCN70Hsfw1Z5PL/guIHAAD//wMAUEsB&#10;Ai0AFAAGAAgAAAAhALaDOJL+AAAA4QEAABMAAAAAAAAAAAAAAAAAAAAAAFtDb250ZW50X1R5cGVz&#10;XS54bWxQSwECLQAUAAYACAAAACEAOP0h/9YAAACUAQAACwAAAAAAAAAAAAAAAAAvAQAAX3JlbHMv&#10;LnJlbHNQSwECLQAUAAYACAAAACEAK82nP7cBAADCAwAADgAAAAAAAAAAAAAAAAAuAgAAZHJzL2Uy&#10;b0RvYy54bWxQSwECLQAUAAYACAAAACEAR+69h94AAAAJAQAADwAAAAAAAAAAAAAAAAARBAAAZHJz&#10;L2Rvd25yZXYueG1sUEsFBgAAAAAEAAQA8wAAABwFAAAAAA==&#10;" strokecolor="#9b053a [3044]"/>
                  </w:pict>
                </mc:Fallback>
              </mc:AlternateContent>
            </w:r>
            <w:r w:rsidRPr="00C72EE7">
              <w:rPr>
                <w:rFonts w:ascii="Arial" w:hAnsi="Arial" w:cs="Arial"/>
                <w:color w:val="14132F" w:themeColor="text2" w:themeShade="80"/>
                <w:sz w:val="24"/>
                <w:szCs w:val="32"/>
              </w:rPr>
              <w:t>Phone</w:t>
            </w:r>
          </w:p>
          <w:p w:rsidR="004B403D" w:rsidRPr="00D128C6" w:rsidRDefault="00D128C6" w:rsidP="004B403D">
            <w:pPr>
              <w:pStyle w:val="Heading2"/>
              <w:jc w:val="center"/>
              <w:outlineLvl w:val="1"/>
              <w:rPr>
                <w:rStyle w:val="Hyperlink"/>
                <w:rFonts w:asciiTheme="minorHAnsi" w:hAnsiTheme="minorHAnsi" w:cstheme="minorHAnsi"/>
                <w:caps/>
                <w:color w:val="858A8F" w:themeColor="text1" w:themeTint="80"/>
                <w:sz w:val="22"/>
                <w:szCs w:val="32"/>
                <w:u w:val="none"/>
              </w:rPr>
            </w:pPr>
            <w:r w:rsidRPr="00D128C6">
              <w:rPr>
                <w:rFonts w:asciiTheme="minorHAnsi" w:hAnsiTheme="minorHAnsi" w:cstheme="minorHAnsi"/>
                <w:caps/>
                <w:color w:val="858A8F" w:themeColor="text1" w:themeTint="80"/>
                <w:sz w:val="22"/>
                <w:szCs w:val="32"/>
              </w:rPr>
              <w:fldChar w:fldCharType="begin"/>
            </w:r>
            <w:r w:rsidRPr="00D128C6">
              <w:rPr>
                <w:rFonts w:asciiTheme="minorHAnsi" w:hAnsiTheme="minorHAnsi" w:cstheme="minorHAnsi"/>
                <w:caps/>
                <w:color w:val="858A8F" w:themeColor="text1" w:themeTint="80"/>
                <w:sz w:val="22"/>
                <w:szCs w:val="32"/>
              </w:rPr>
              <w:instrText xml:space="preserve"> HYPERLINK "tel://+918791574737/" </w:instrText>
            </w:r>
            <w:r w:rsidRPr="00D128C6">
              <w:rPr>
                <w:rFonts w:asciiTheme="minorHAnsi" w:hAnsiTheme="minorHAnsi" w:cstheme="minorHAnsi"/>
                <w:caps/>
                <w:color w:val="858A8F" w:themeColor="text1" w:themeTint="80"/>
                <w:sz w:val="22"/>
                <w:szCs w:val="32"/>
              </w:rPr>
              <w:fldChar w:fldCharType="separate"/>
            </w:r>
            <w:r w:rsidR="004B403D" w:rsidRPr="00D128C6">
              <w:rPr>
                <w:rStyle w:val="Hyperlink"/>
                <w:rFonts w:asciiTheme="minorHAnsi" w:hAnsiTheme="minorHAnsi" w:cstheme="minorHAnsi"/>
                <w:caps/>
                <w:color w:val="858A8F" w:themeColor="text1" w:themeTint="80"/>
                <w:sz w:val="22"/>
                <w:szCs w:val="32"/>
                <w:u w:val="none"/>
              </w:rPr>
              <w:t xml:space="preserve">+91 </w:t>
            </w:r>
            <w:r w:rsidRPr="00D128C6">
              <w:rPr>
                <w:rStyle w:val="Hyperlink"/>
                <w:rFonts w:asciiTheme="minorHAnsi" w:hAnsiTheme="minorHAnsi" w:cstheme="minorHAnsi"/>
                <w:caps/>
                <w:color w:val="858A8F" w:themeColor="text1" w:themeTint="80"/>
                <w:sz w:val="22"/>
                <w:szCs w:val="32"/>
                <w:u w:val="none"/>
              </w:rPr>
              <w:t>–</w:t>
            </w:r>
            <w:r w:rsidR="004B403D" w:rsidRPr="00D128C6">
              <w:rPr>
                <w:rStyle w:val="Hyperlink"/>
                <w:rFonts w:asciiTheme="minorHAnsi" w:hAnsiTheme="minorHAnsi" w:cstheme="minorHAnsi"/>
                <w:caps/>
                <w:color w:val="858A8F" w:themeColor="text1" w:themeTint="80"/>
                <w:sz w:val="22"/>
                <w:szCs w:val="32"/>
                <w:u w:val="none"/>
              </w:rPr>
              <w:t xml:space="preserve"> </w:t>
            </w:r>
            <w:r w:rsidR="003B2932">
              <w:rPr>
                <w:rStyle w:val="Hyperlink"/>
                <w:rFonts w:asciiTheme="minorHAnsi" w:hAnsiTheme="minorHAnsi" w:cstheme="minorHAnsi"/>
                <w:caps/>
                <w:color w:val="858A8F" w:themeColor="text1" w:themeTint="80"/>
                <w:sz w:val="22"/>
                <w:szCs w:val="32"/>
                <w:u w:val="none"/>
              </w:rPr>
              <w:t>8802 6096 62</w:t>
            </w:r>
          </w:p>
          <w:p w:rsidR="004B403D" w:rsidRPr="004B403D" w:rsidRDefault="00D128C6" w:rsidP="003B2932">
            <w:pPr>
              <w:pStyle w:val="Heading2"/>
              <w:jc w:val="center"/>
              <w:outlineLvl w:val="1"/>
              <w:rPr>
                <w:rFonts w:asciiTheme="minorHAnsi" w:hAnsiTheme="minorHAnsi" w:cstheme="minorHAnsi"/>
                <w:caps/>
                <w:color w:val="808080" w:themeColor="background1" w:themeShade="80"/>
                <w:sz w:val="22"/>
                <w:szCs w:val="32"/>
              </w:rPr>
            </w:pPr>
            <w:r w:rsidRPr="00D128C6">
              <w:rPr>
                <w:rFonts w:asciiTheme="minorHAnsi" w:hAnsiTheme="minorHAnsi" w:cstheme="minorHAnsi"/>
                <w:caps/>
                <w:color w:val="858A8F" w:themeColor="text1" w:themeTint="80"/>
                <w:sz w:val="22"/>
                <w:szCs w:val="32"/>
              </w:rPr>
              <w:fldChar w:fldCharType="end"/>
            </w:r>
            <w:hyperlink r:id="rId15" w:history="1">
              <w:r w:rsidR="004B403D" w:rsidRPr="008042F9">
                <w:rPr>
                  <w:rStyle w:val="Hyperlink"/>
                  <w:rFonts w:asciiTheme="minorHAnsi" w:hAnsiTheme="minorHAnsi" w:cstheme="minorHAnsi"/>
                  <w:caps/>
                  <w:color w:val="808080" w:themeColor="background1" w:themeShade="80"/>
                  <w:sz w:val="22"/>
                  <w:szCs w:val="32"/>
                  <w:u w:val="none"/>
                </w:rPr>
                <w:t xml:space="preserve">+91 – </w:t>
              </w:r>
              <w:r w:rsidR="003B2932">
                <w:rPr>
                  <w:rStyle w:val="Hyperlink"/>
                  <w:rFonts w:asciiTheme="minorHAnsi" w:hAnsiTheme="minorHAnsi" w:cstheme="minorHAnsi"/>
                  <w:caps/>
                  <w:color w:val="808080" w:themeColor="background1" w:themeShade="80"/>
                  <w:sz w:val="22"/>
                  <w:szCs w:val="32"/>
                  <w:u w:val="none"/>
                </w:rPr>
                <w:t xml:space="preserve">9711 </w:t>
              </w:r>
              <w:bookmarkStart w:id="0" w:name="_GoBack"/>
              <w:bookmarkEnd w:id="0"/>
              <w:r w:rsidR="003B2932">
                <w:rPr>
                  <w:rStyle w:val="Hyperlink"/>
                  <w:rFonts w:asciiTheme="minorHAnsi" w:hAnsiTheme="minorHAnsi" w:cstheme="minorHAnsi"/>
                  <w:caps/>
                  <w:color w:val="808080" w:themeColor="background1" w:themeShade="80"/>
                  <w:sz w:val="22"/>
                  <w:szCs w:val="32"/>
                  <w:u w:val="none"/>
                </w:rPr>
                <w:t>0510 92</w:t>
              </w:r>
            </w:hyperlink>
          </w:p>
        </w:tc>
        <w:tc>
          <w:tcPr>
            <w:tcW w:w="3309" w:type="dxa"/>
          </w:tcPr>
          <w:p w:rsidR="00C72EE7" w:rsidRPr="00C72EE7" w:rsidRDefault="00C72EE7" w:rsidP="00C72EE7">
            <w:pPr>
              <w:pStyle w:val="Heading2"/>
              <w:spacing w:after="300"/>
              <w:jc w:val="center"/>
              <w:outlineLvl w:val="1"/>
              <w:rPr>
                <w:rFonts w:ascii="Arial" w:hAnsi="Arial" w:cs="Arial"/>
                <w:caps/>
                <w:color w:val="161718" w:themeColor="background2" w:themeShade="1A"/>
                <w:sz w:val="24"/>
                <w:szCs w:val="32"/>
              </w:rPr>
            </w:pPr>
            <w:r>
              <w:rPr>
                <w:rFonts w:ascii="Arial" w:hAnsi="Arial" w:cs="Arial"/>
                <w:noProof/>
                <w:color w:val="282660" w:themeColor="text2"/>
                <w:sz w:val="24"/>
                <w:szCs w:val="32"/>
                <w:lang w:val="en-IN" w:eastAsia="en-IN" w:bidi="hi-IN"/>
              </w:rPr>
              <mc:AlternateContent>
                <mc:Choice Requires="wps">
                  <w:drawing>
                    <wp:anchor distT="0" distB="0" distL="114300" distR="114300" simplePos="0" relativeHeight="251673600" behindDoc="0" locked="0" layoutInCell="1" allowOverlap="1" wp14:anchorId="5D775AE1" wp14:editId="46E65F13">
                      <wp:simplePos x="0" y="0"/>
                      <wp:positionH relativeFrom="column">
                        <wp:posOffset>821707</wp:posOffset>
                      </wp:positionH>
                      <wp:positionV relativeFrom="paragraph">
                        <wp:posOffset>246380</wp:posOffset>
                      </wp:positionV>
                      <wp:extent cx="362464"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3624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A0DF89" id="Straight Connector 1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4.7pt,19.4pt" to="93.2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wFqtwEAAMQDAAAOAAAAZHJzL2Uyb0RvYy54bWysU8GOEzEMvSPxD1HudKZlVaFRp3voCi4I&#10;KhY+IJtxOpGSOHJCO/17nLSdRSwSAnHJxLGf7ffs2dxP3okjULIYerlctFJA0DjYcOjlt6/v37yT&#10;ImUVBuUwQC/PkOT99vWrzSl2sMIR3QAkOElI3Sn2csw5dk2T9AhepQVGCOw0SF5lNunQDKROnN27&#10;ZtW26+aENERCDSnx68PFKbc1vzGg82djEmThesm95XpSPZ/K2Ww3qjuQiqPV1zbUP3ThlQ1cdE71&#10;oLIS38m+SOWtJkxo8kKjb9AYq6FyYDbL9hc2j6OKULmwOCnOMqX/l1Z/Ou5J2IFnt5IiKM8zesyk&#10;7GHMYochsIJIgp2s1CmmjgG7sKerleKeCu3JkC9fJiSmqu55VhemLDQ/vl2v7tZ3Uuibq3nGRUr5&#10;A6AX5dJLZ0PhrTp1/Jgy1+LQWwgbpY9L5XrLZwcl2IUvYJgL11pWdN0i2DkSR8XzV1pDyMvChPPV&#10;6AIz1rkZ2P4ZeI0vUKgb9jfgGVErY8gz2NuA9Lvqebq1bC7xNwUuvIsETzic60yqNLwqleF1rcsu&#10;/mxX+PPPt/0BAAD//wMAUEsDBBQABgAIAAAAIQAhpg/33wAAAAkBAAAPAAAAZHJzL2Rvd25yZXYu&#10;eG1sTI/BTsMwEETvSPyDtUhcEHUoTZWGOBUgVT0AQjT9ADdekoh4HcVOmvL1bMUBjjP7NDuTrSfb&#10;ihF73zhScDeLQCCVzjRUKdgXm9sEhA+ajG4doYITeljnlxeZTo070geOu1AJDiGfagV1CF0qpS9r&#10;tNrPXIfEt0/XWx1Y9pU0vT5yuG3lPIqW0uqG+EOtO3yusfzaDVbBdvOEL/FpqBYm3hY3Y/H69v2e&#10;KHV9NT0+gAg4hT8YzvW5OuTc6eAGMl60rOerBaMK7hOecAaSZQzi8GvIPJP/F+Q/AAAA//8DAFBL&#10;AQItABQABgAIAAAAIQC2gziS/gAAAOEBAAATAAAAAAAAAAAAAAAAAAAAAABbQ29udGVudF9UeXBl&#10;c10ueG1sUEsBAi0AFAAGAAgAAAAhADj9If/WAAAAlAEAAAsAAAAAAAAAAAAAAAAALwEAAF9yZWxz&#10;Ly5yZWxzUEsBAi0AFAAGAAgAAAAhAC6DAWq3AQAAxAMAAA4AAAAAAAAAAAAAAAAALgIAAGRycy9l&#10;Mm9Eb2MueG1sUEsBAi0AFAAGAAgAAAAhACGmD/ffAAAACQEAAA8AAAAAAAAAAAAAAAAAEQQAAGRy&#10;cy9kb3ducmV2LnhtbFBLBQYAAAAABAAEAPMAAAAdBQAAAAA=&#10;" strokecolor="#9b053a [3044]"/>
                  </w:pict>
                </mc:Fallback>
              </mc:AlternateContent>
            </w:r>
            <w:r w:rsidRPr="00C72EE7">
              <w:rPr>
                <w:rFonts w:ascii="Arial" w:hAnsi="Arial" w:cs="Arial"/>
                <w:color w:val="161718" w:themeColor="background2" w:themeShade="1A"/>
                <w:sz w:val="24"/>
                <w:szCs w:val="32"/>
              </w:rPr>
              <w:t>Email</w:t>
            </w:r>
          </w:p>
          <w:p w:rsidR="00C72EE7" w:rsidRDefault="00CE6BEC" w:rsidP="00C72EE7">
            <w:pPr>
              <w:pStyle w:val="Heading2"/>
              <w:jc w:val="center"/>
              <w:outlineLvl w:val="1"/>
              <w:rPr>
                <w:rFonts w:asciiTheme="minorHAnsi" w:hAnsiTheme="minorHAnsi" w:cstheme="minorHAnsi"/>
                <w:caps/>
                <w:color w:val="808080" w:themeColor="background1" w:themeShade="80"/>
                <w:sz w:val="22"/>
                <w:szCs w:val="32"/>
              </w:rPr>
            </w:pPr>
            <w:hyperlink r:id="rId16" w:history="1">
              <w:r w:rsidR="00C72EE7" w:rsidRPr="00C72EE7">
                <w:rPr>
                  <w:rStyle w:val="Hyperlink"/>
                  <w:rFonts w:asciiTheme="minorHAnsi" w:hAnsiTheme="minorHAnsi" w:cstheme="minorHAnsi"/>
                  <w:color w:val="808080" w:themeColor="background1" w:themeShade="80"/>
                  <w:sz w:val="22"/>
                  <w:szCs w:val="32"/>
                  <w:u w:val="none"/>
                </w:rPr>
                <w:t>contact@kbrostechno.com</w:t>
              </w:r>
            </w:hyperlink>
          </w:p>
          <w:p w:rsidR="00C72EE7" w:rsidRPr="00C72EE7" w:rsidRDefault="00CE6BEC" w:rsidP="00C72EE7">
            <w:pPr>
              <w:pStyle w:val="Heading2"/>
              <w:jc w:val="center"/>
              <w:outlineLvl w:val="1"/>
              <w:rPr>
                <w:rFonts w:asciiTheme="minorHAnsi" w:hAnsiTheme="minorHAnsi" w:cstheme="minorHAnsi"/>
                <w:caps/>
                <w:color w:val="808080" w:themeColor="background1" w:themeShade="80"/>
                <w:sz w:val="22"/>
                <w:szCs w:val="32"/>
              </w:rPr>
            </w:pPr>
            <w:hyperlink r:id="rId17" w:history="1">
              <w:r w:rsidR="00C72EE7" w:rsidRPr="00C72EE7">
                <w:rPr>
                  <w:rStyle w:val="Hyperlink"/>
                  <w:rFonts w:asciiTheme="minorHAnsi" w:hAnsiTheme="minorHAnsi" w:cstheme="minorHAnsi"/>
                  <w:color w:val="808080" w:themeColor="background1" w:themeShade="80"/>
                  <w:sz w:val="22"/>
                  <w:szCs w:val="32"/>
                  <w:u w:val="none"/>
                </w:rPr>
                <w:t>kbrostechno@gmail.com</w:t>
              </w:r>
            </w:hyperlink>
          </w:p>
          <w:p w:rsidR="00C72EE7" w:rsidRDefault="00C72EE7" w:rsidP="00C72EE7">
            <w:pPr>
              <w:pStyle w:val="Heading2"/>
              <w:spacing w:after="300"/>
              <w:jc w:val="center"/>
              <w:outlineLvl w:val="1"/>
              <w:rPr>
                <w:rFonts w:ascii="Arial" w:hAnsi="Arial" w:cs="Arial"/>
                <w:caps/>
                <w:color w:val="E23C52"/>
                <w:sz w:val="24"/>
                <w:szCs w:val="32"/>
              </w:rPr>
            </w:pPr>
          </w:p>
        </w:tc>
        <w:tc>
          <w:tcPr>
            <w:tcW w:w="3309" w:type="dxa"/>
          </w:tcPr>
          <w:p w:rsidR="00C72EE7" w:rsidRDefault="00C72EE7" w:rsidP="00C72EE7">
            <w:pPr>
              <w:pStyle w:val="Heading2"/>
              <w:spacing w:after="300"/>
              <w:jc w:val="center"/>
              <w:outlineLvl w:val="1"/>
              <w:rPr>
                <w:rFonts w:ascii="Arial" w:hAnsi="Arial" w:cs="Arial"/>
                <w:color w:val="161718" w:themeColor="background2" w:themeShade="1A"/>
                <w:sz w:val="24"/>
                <w:szCs w:val="32"/>
              </w:rPr>
            </w:pPr>
            <w:r>
              <w:rPr>
                <w:rFonts w:ascii="Arial" w:hAnsi="Arial" w:cs="Arial"/>
                <w:noProof/>
                <w:color w:val="282660" w:themeColor="text2"/>
                <w:sz w:val="24"/>
                <w:szCs w:val="32"/>
                <w:lang w:val="en-IN" w:eastAsia="en-IN" w:bidi="hi-IN"/>
              </w:rPr>
              <mc:AlternateContent>
                <mc:Choice Requires="wps">
                  <w:drawing>
                    <wp:anchor distT="0" distB="0" distL="114300" distR="114300" simplePos="0" relativeHeight="251675648" behindDoc="0" locked="0" layoutInCell="1" allowOverlap="1" wp14:anchorId="2C1A34B6" wp14:editId="04650529">
                      <wp:simplePos x="0" y="0"/>
                      <wp:positionH relativeFrom="column">
                        <wp:posOffset>836913</wp:posOffset>
                      </wp:positionH>
                      <wp:positionV relativeFrom="paragraph">
                        <wp:posOffset>246380</wp:posOffset>
                      </wp:positionV>
                      <wp:extent cx="362464"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3624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7AF18F" id="Straight Connector 1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5.9pt,19.4pt" to="94.4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CJItwEAAMQDAAAOAAAAZHJzL2Uyb0RvYy54bWysU8GOEzEMvSPxD1HudKZlVaFRp3voCi4I&#10;KhY+IJtxOpGSOHJCO/17nLSdRSwSAnHJxLGf7ffs2dxP3okjULIYerlctFJA0DjYcOjlt6/v37yT&#10;ImUVBuUwQC/PkOT99vWrzSl2sMIR3QAkOElI3Sn2csw5dk2T9AhepQVGCOw0SF5lNunQDKROnN27&#10;ZtW26+aENERCDSnx68PFKbc1vzGg82djEmThesm95XpSPZ/K2Ww3qjuQiqPV1zbUP3ThlQ1cdE71&#10;oLIS38m+SOWtJkxo8kKjb9AYq6FyYDbL9hc2j6OKULmwOCnOMqX/l1Z/Ou5J2IFnt5YiKM8zesyk&#10;7GHMYochsIJIgp2s1CmmjgG7sKerleKeCu3JkC9fJiSmqu55VhemLDQ/vl2v7tZ3Uuibq3nGRUr5&#10;A6AX5dJLZ0PhrTp1/Jgy1+LQWwgbpY9L5XrLZwcl2IUvYJgL11pWdN0i2DkSR8XzV1pDyMvChPPV&#10;6AIz1rkZ2P4ZeI0vUKgb9jfgGVErY8gz2NuA9Lvqebq1bC7xNwUuvIsETzic60yqNLwqleF1rcsu&#10;/mxX+PPPt/0BAAD//wMAUEsDBBQABgAIAAAAIQClE2Ad3wAAAAkBAAAPAAAAZHJzL2Rvd25yZXYu&#10;eG1sTI/BTsMwEETvSPyDtUhcEHVKKTIhTgVIVQ8UIRo+wI2XJCJeR7GTpnw9W3GA02p2R7NvstXk&#10;WjFiHxpPGuazBARS6W1DlYaPYn2tQIRoyJrWE2o4YoBVfn6WmdT6A73juIuV4BAKqdFQx9ilUoay&#10;RmfCzHdIfPv0vTORZV9J25sDh7tW3iTJnXSmIf5Qmw6fayy/doPTsFk/4cvyOFS3drkprsZi+/r9&#10;prS+vJgeH0BEnOKfGU74jA45M+39QDaIlvVizuhRw0LxPBmUugex/13IPJP/G+Q/AAAA//8DAFBL&#10;AQItABQABgAIAAAAIQC2gziS/gAAAOEBAAATAAAAAAAAAAAAAAAAAAAAAABbQ29udGVudF9UeXBl&#10;c10ueG1sUEsBAi0AFAAGAAgAAAAhADj9If/WAAAAlAEAAAsAAAAAAAAAAAAAAAAALwEAAF9yZWxz&#10;Ly5yZWxzUEsBAi0AFAAGAAgAAAAhAMfoIki3AQAAxAMAAA4AAAAAAAAAAAAAAAAALgIAAGRycy9l&#10;Mm9Eb2MueG1sUEsBAi0AFAAGAAgAAAAhAKUTYB3fAAAACQEAAA8AAAAAAAAAAAAAAAAAEQQAAGRy&#10;cy9kb3ducmV2LnhtbFBLBQYAAAAABAAEAPMAAAAdBQAAAAA=&#10;" strokecolor="#9b053a [3044]"/>
                  </w:pict>
                </mc:Fallback>
              </mc:AlternateContent>
            </w:r>
            <w:r w:rsidRPr="00C72EE7">
              <w:rPr>
                <w:rFonts w:ascii="Arial" w:hAnsi="Arial" w:cs="Arial"/>
                <w:color w:val="161718" w:themeColor="background2" w:themeShade="1A"/>
                <w:sz w:val="24"/>
                <w:szCs w:val="32"/>
              </w:rPr>
              <w:t>Address</w:t>
            </w:r>
          </w:p>
          <w:p w:rsidR="00C72EE7" w:rsidRDefault="00C72EE7" w:rsidP="00C72EE7">
            <w:pPr>
              <w:pStyle w:val="Heading2"/>
              <w:spacing w:after="300"/>
              <w:jc w:val="center"/>
              <w:outlineLvl w:val="1"/>
              <w:rPr>
                <w:rFonts w:ascii="Arial" w:hAnsi="Arial" w:cs="Arial"/>
                <w:caps/>
                <w:color w:val="E23C52"/>
                <w:sz w:val="24"/>
                <w:szCs w:val="32"/>
              </w:rPr>
            </w:pPr>
            <w:r w:rsidRPr="00C72EE7">
              <w:rPr>
                <w:rFonts w:ascii="Arial" w:hAnsi="Arial" w:cs="Arial"/>
                <w:color w:val="808080" w:themeColor="background1" w:themeShade="80"/>
                <w:sz w:val="22"/>
                <w:szCs w:val="32"/>
              </w:rPr>
              <w:t>FF-116 A, Jaina Tower, RDC, Rajnagar, Ghaziabad-201001</w:t>
            </w:r>
          </w:p>
        </w:tc>
      </w:tr>
    </w:tbl>
    <w:p w:rsidR="00C72EE7" w:rsidRPr="007728E5" w:rsidRDefault="00C72EE7" w:rsidP="007728E5">
      <w:pPr>
        <w:pStyle w:val="Heading2"/>
        <w:shd w:val="clear" w:color="auto" w:fill="FFFFFF"/>
        <w:spacing w:after="300"/>
        <w:rPr>
          <w:rFonts w:ascii="Arial" w:hAnsi="Arial" w:cs="Arial"/>
          <w:caps/>
          <w:color w:val="E23C52"/>
          <w:sz w:val="24"/>
          <w:szCs w:val="32"/>
        </w:rPr>
      </w:pPr>
    </w:p>
    <w:sectPr w:rsidR="00C72EE7" w:rsidRPr="007728E5" w:rsidSect="00231A49">
      <w:headerReference w:type="even" r:id="rId18"/>
      <w:headerReference w:type="default" r:id="rId19"/>
      <w:footerReference w:type="default" r:id="rId20"/>
      <w:footerReference w:type="first" r:id="rId21"/>
      <w:pgSz w:w="12240" w:h="15840"/>
      <w:pgMar w:top="720" w:right="1152" w:bottom="720" w:left="1152" w:header="0" w:footer="283"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BEC" w:rsidRDefault="00CE6BEC" w:rsidP="004B7E44">
      <w:r>
        <w:separator/>
      </w:r>
    </w:p>
  </w:endnote>
  <w:endnote w:type="continuationSeparator" w:id="0">
    <w:p w:rsidR="00CE6BEC" w:rsidRDefault="00CE6BEC"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920" w:rsidRPr="00A7085B" w:rsidRDefault="00CE6BEC" w:rsidP="007728E5">
    <w:pPr>
      <w:pStyle w:val="Footer"/>
      <w:jc w:val="left"/>
      <w:rPr>
        <w:rFonts w:ascii="Adobe Fan Heiti Std B" w:eastAsia="Adobe Fan Heiti Std B" w:hAnsi="Adobe Fan Heiti Std B"/>
        <w:color w:val="1D1C47" w:themeColor="text2" w:themeShade="BF"/>
        <w:sz w:val="18"/>
        <w:lang w:val="en-IN"/>
      </w:rPr>
    </w:pPr>
    <w:hyperlink r:id="rId1" w:history="1">
      <w:r w:rsidR="00784920" w:rsidRPr="00A7085B">
        <w:rPr>
          <w:rStyle w:val="Hyperlink"/>
          <w:rFonts w:ascii="Adobe Fan Heiti Std B" w:eastAsia="Adobe Fan Heiti Std B" w:hAnsi="Adobe Fan Heiti Std B"/>
          <w:color w:val="1D1C47" w:themeColor="text2" w:themeShade="BF"/>
          <w:sz w:val="18"/>
          <w:u w:val="none"/>
          <w:lang w:val="en-IN"/>
        </w:rPr>
        <w:t>Facebook.com/kbrostechno</w:t>
      </w:r>
    </w:hyperlink>
    <w:r w:rsidR="00784920" w:rsidRPr="00A7085B">
      <w:rPr>
        <w:rFonts w:ascii="Adobe Fan Heiti Std B" w:eastAsia="Adobe Fan Heiti Std B" w:hAnsi="Adobe Fan Heiti Std B"/>
        <w:color w:val="1D1C47" w:themeColor="text2" w:themeShade="BF"/>
        <w:sz w:val="24"/>
      </w:rPr>
      <w:ptab w:relativeTo="margin" w:alignment="center" w:leader="none"/>
    </w:r>
    <w:hyperlink r:id="rId2" w:history="1">
      <w:r w:rsidR="00784920" w:rsidRPr="00A7085B">
        <w:rPr>
          <w:rStyle w:val="Hyperlink"/>
          <w:rFonts w:ascii="Adobe Fan Heiti Std B" w:eastAsia="Adobe Fan Heiti Std B" w:hAnsi="Adobe Fan Heiti Std B"/>
          <w:color w:val="1D1C47" w:themeColor="text2" w:themeShade="BF"/>
          <w:sz w:val="18"/>
          <w:u w:val="none"/>
          <w:lang w:val="en-IN"/>
        </w:rPr>
        <w:t>https://Instagram.com/kbrostechno</w:t>
      </w:r>
    </w:hyperlink>
    <w:r w:rsidR="00784920" w:rsidRPr="00A7085B">
      <w:rPr>
        <w:rFonts w:ascii="Adobe Fan Heiti Std B" w:eastAsia="Adobe Fan Heiti Std B" w:hAnsi="Adobe Fan Heiti Std B"/>
        <w:color w:val="1D1C47" w:themeColor="text2" w:themeShade="BF"/>
        <w:sz w:val="24"/>
      </w:rPr>
      <w:ptab w:relativeTo="margin" w:alignment="right" w:leader="none"/>
    </w:r>
    <w:hyperlink r:id="rId3" w:history="1">
      <w:r w:rsidR="00784920" w:rsidRPr="00A7085B">
        <w:rPr>
          <w:rStyle w:val="Hyperlink"/>
          <w:rFonts w:ascii="Adobe Fan Heiti Std B" w:eastAsia="Adobe Fan Heiti Std B" w:hAnsi="Adobe Fan Heiti Std B"/>
          <w:color w:val="1D1C47" w:themeColor="text2" w:themeShade="BF"/>
          <w:sz w:val="18"/>
          <w:u w:val="none"/>
          <w:lang w:val="en-IN"/>
        </w:rPr>
        <w:t>kbrostechno.com</w:t>
      </w:r>
    </w:hyperlink>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764BF89394DC4E6681F313C93ACD9532"/>
      </w:placeholder>
      <w:temporary/>
      <w:showingPlcHdr/>
      <w15:appearance w15:val="hidden"/>
    </w:sdtPr>
    <w:sdtEndPr/>
    <w:sdtContent>
      <w:p w:rsidR="00784920" w:rsidRDefault="00784920">
        <w:pPr>
          <w:pStyle w:val="Footer"/>
        </w:pPr>
        <w:r>
          <w:t>[Type here]</w:t>
        </w:r>
      </w:p>
    </w:sdtContent>
  </w:sdt>
  <w:p w:rsidR="00784920" w:rsidRDefault="00784920" w:rsidP="004B7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BEC" w:rsidRDefault="00CE6BEC" w:rsidP="004B7E44">
      <w:r>
        <w:separator/>
      </w:r>
    </w:p>
  </w:footnote>
  <w:footnote w:type="continuationSeparator" w:id="0">
    <w:p w:rsidR="00CE6BEC" w:rsidRDefault="00CE6BEC"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8EC" w:rsidRPr="00EA68EC" w:rsidRDefault="00EA68EC" w:rsidP="00EA68EC">
    <w:pPr>
      <w:pStyle w:val="Header"/>
    </w:pPr>
    <w:r>
      <w:rPr>
        <w:noProof/>
        <w:lang w:val="en-IN" w:eastAsia="en-IN" w:bidi="hi-IN"/>
      </w:rPr>
      <mc:AlternateContent>
        <mc:Choice Requires="wps">
          <w:drawing>
            <wp:anchor distT="0" distB="0" distL="114300" distR="114300" simplePos="0" relativeHeight="251658240" behindDoc="1" locked="0" layoutInCell="1" allowOverlap="1">
              <wp:simplePos x="0" y="0"/>
              <wp:positionH relativeFrom="column">
                <wp:posOffset>-731520</wp:posOffset>
              </wp:positionH>
              <wp:positionV relativeFrom="paragraph">
                <wp:posOffset>0</wp:posOffset>
              </wp:positionV>
              <wp:extent cx="1352282" cy="592428"/>
              <wp:effectExtent l="0" t="0" r="635" b="0"/>
              <wp:wrapNone/>
              <wp:docPr id="9" name="Rectangle 9"/>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68EC" w:rsidRPr="004B7E44" w:rsidRDefault="00EA68EC" w:rsidP="00EA68EC">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3B2932">
                            <w:rPr>
                              <w:b/>
                              <w:noProof/>
                            </w:rPr>
                            <w:t>6</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1" style="position:absolute;margin-left:-57.6pt;margin-top:0;width:106.5pt;height:46.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j4GhQIAAFwFAAAOAAAAZHJzL2Uyb0RvYy54bWysVEtv2zAMvg/YfxB0X514ydYEdYqgRYcB&#10;RVv0gZ4VWYoNSKImKbGzXz9KctyiLXYYloNCieTHhz/y7LzXiuyF8y2Yik5PJpQIw6FuzbaiT49X&#10;X04p8YGZmikwoqIH4en56vOns84uRQkNqFo4giDGLztb0SYEuywKzxuhmT8BKwwqJTjNAl7dtqgd&#10;6xBdq6KcTL4VHbjaOuDCe3y9zEq6SvhSCh5upfQiEFVRzC2k06VzE89idcaWW8ds0/IhDfYPWWjW&#10;Ggw6Ql2ywMjOte+gdMsdeJDhhIMuQMqWi1QDVjOdvKnmoWFWpFqwOd6ObfL/D5bf7O8caeuKLigx&#10;TOMnusemMbNVgixiezrrl2j1YO/ccPMoxlp76XT8xypIn1p6GFsq+kA4Pk6/zsvytKSEo26+KGfl&#10;aQQtXryt8+GHAE2iUFGH0VMn2f7ah2x6NInBlImngatWqayNL0XMMueVpHBQIlvfC4nlYSZlQk3E&#10;EhfKkT1DSjDOhQnTrGpYLfLzfIK/Ic/RI2WtDAJGZInxR+wBIJL2PXbOcrCPriLxcnSe/C2x7Dx6&#10;pMhgwuisWwPuIwCFVQ2Rs/2xSbk1sUuh3/RoEsUN1AfkgYM8IN7yqxY/xzXz4Y45nAicHZzycIuH&#10;VNBVFAaJkgbc74/eoz0SFbWUdDhhFfW/dswJStRPgxReTGezOJLpMpt/L/HiXms2rzVmpy8Av9gU&#10;94nlSYz2QR1F6UA/4zJYx6ioYoZj7Iry4I6Xi5AnH9cJF+t1MsMxtCxcmwfLI3hscKTbY//MnB04&#10;GZDNN3CcRrZ8Q81sGz0NrHcBZJt4+9LXofU4wolDw7qJO+L1PVm9LMXVHwAAAP//AwBQSwMEFAAG&#10;AAgAAAAhAPJacXXdAAAABwEAAA8AAABkcnMvZG93bnJldi54bWxMj8FOwzAQRO9I/IO1SNxaJ61a&#10;IMSpAImeoVQIbm68jSPitRU7TcrXs5zgtBrNaPZNuZlcJ07Yx9aTgnyegUCqvWmpUbB/e57dgohJ&#10;k9GdJ1Rwxgib6vKi1IXxI73iaZcawSUUC63AphQKKWNt0ek49wGJvaPvnU4s+0aaXo9c7jq5yLK1&#10;dLol/mB1wCeL9dducArCdv/yebSPYVyf31fbqRk+vttBqeur6eEeRMIp/YXhF5/RoWKmgx/IRNEp&#10;mOX5asFZBTyJ/bsbXnLgu1yCrEr5n7/6AQAA//8DAFBLAQItABQABgAIAAAAIQC2gziS/gAAAOEB&#10;AAATAAAAAAAAAAAAAAAAAAAAAABbQ29udGVudF9UeXBlc10ueG1sUEsBAi0AFAAGAAgAAAAhADj9&#10;If/WAAAAlAEAAAsAAAAAAAAAAAAAAAAALwEAAF9yZWxzLy5yZWxzUEsBAi0AFAAGAAgAAAAhAOeW&#10;PgaFAgAAXAUAAA4AAAAAAAAAAAAAAAAALgIAAGRycy9lMm9Eb2MueG1sUEsBAi0AFAAGAAgAAAAh&#10;APJacXXdAAAABwEAAA8AAAAAAAAAAAAAAAAA3wQAAGRycy9kb3ducmV2LnhtbFBLBQYAAAAABAAE&#10;APMAAADpBQAAAAA=&#10;" fillcolor="#a4063e [3204]" stroked="f" strokeweight="2pt">
              <v:textbox>
                <w:txbxContent>
                  <w:p w:rsidR="00EA68EC" w:rsidRPr="004B7E44" w:rsidRDefault="00EA68EC" w:rsidP="00EA68EC">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3B2932">
                      <w:rPr>
                        <w:b/>
                        <w:noProof/>
                      </w:rPr>
                      <w:t>6</w:t>
                    </w:r>
                    <w:r w:rsidRPr="004B7E44">
                      <w:rPr>
                        <w:b/>
                      </w:rPr>
                      <w:fldChar w:fldCharType="end"/>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784920" w:rsidTr="004B7E44">
      <w:trPr>
        <w:trHeight w:val="1318"/>
      </w:trPr>
      <w:tc>
        <w:tcPr>
          <w:tcW w:w="12210" w:type="dxa"/>
          <w:tcBorders>
            <w:top w:val="nil"/>
            <w:left w:val="nil"/>
            <w:bottom w:val="nil"/>
            <w:right w:val="nil"/>
          </w:tcBorders>
        </w:tcPr>
        <w:p w:rsidR="00784920" w:rsidRDefault="00784920" w:rsidP="004B7E44">
          <w:pPr>
            <w:pStyle w:val="Header"/>
          </w:pPr>
          <w:r>
            <w:rPr>
              <w:noProof/>
              <w:lang w:val="en-IN" w:eastAsia="en-IN" w:bidi="hi-IN"/>
            </w:rPr>
            <mc:AlternateContent>
              <mc:Choice Requires="wps">
                <w:drawing>
                  <wp:inline distT="0" distB="0" distL="0" distR="0" wp14:anchorId="2F9B279C" wp14:editId="6E4B52ED">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920" w:rsidRPr="004B7E44" w:rsidRDefault="00784920"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3B2932">
                                  <w:rPr>
                                    <w:b/>
                                    <w:noProof/>
                                  </w:rPr>
                                  <w:t>5</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9B279C" id="Rectangle 11" o:spid="_x0000_s1032"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45hwIAAGUFAAAOAAAAZHJzL2Uyb0RvYy54bWysVFtv2yAUfp+0/4B4X514ydZGdaqoVadJ&#10;VRv1oj4TDLEl4DAgsbNfvwM4btVWe5jmBwzn8p0L3+H8oteK7IXzLZiKTk8mlAjDoW7NtqJPj9df&#10;TinxgZmaKTCiogfh6cXy86fzzi5ECQ2oWjiCIMYvOlvRJgS7KArPG6GZPwErDColOM0CHt22qB3r&#10;EF2ropxMvhUduNo64MJ7lF5lJV0mfCkFD3dSehGIqijmFtLq0rqJa7E8Z4utY7Zp+ZAG+4csNGsN&#10;Bh2hrlhgZOfad1C65Q48yHDCQRcgZctFqgGrmU7eVPPQMCtSLdgcb8c2+f8Hy2/3a0faGu9uSolh&#10;Gu/oHrvGzFYJgjJsUGf9Au0e7NoNJ4/bWG0vnY5/rIP0qamHsamiD4SjcPp1XpanJSUcdfOzclae&#10;RtDixds6H34I0CRuKuowfOol29/4kE2PJjGYMnE1cN0qlbVRUsQsc15pFw5KZOt7IbFAzKRMqIla&#10;4lI5smdICsa5MGGaVQ2rRRbPJ/gNeY4eKWtlEDAiS4w/Yg8AkbbvsXOWg310FYmZo/Pkb4ll59Ej&#10;RQYTRmfdGnAfASisaoic7Y9Nyq2JXQr9ps+XHy2jZAP1AQnhIE+Kt/y6xVu5YT6smcPRwCHCcQ93&#10;uEgFXUVh2FHSgPv9kTzaI2NRS0mHo1ZR/2vHnKBE/TTI5bPpbBZnMx1m8+8lHtxrzea1xuz0JeDF&#10;IV0xu7SN9kEdt9KBfsZXYRWjoooZjrEryoM7Hi5DfgLwXeFitUpmOI+WhRvzYHkEj32OrHvsn5mz&#10;AzUDkvoWjmPJFm8Ymm2jp4HVLoBsE31f+jrcAM5yotLw7sTH4vU5Wb28jss/AAAA//8DAFBLAwQU&#10;AAYACAAAACEAI361btoAAAAEAQAADwAAAGRycy9kb3ducmV2LnhtbEyPwU7DMBBE70j8g7VI3KjT&#10;RlQ0xKkAiZ6hVKjc3HgbR8RrK3aalK9n4QKXkUazmnlbrifXiRP2sfWkYD7LQCDV3rTUKNi9Pd/c&#10;gYhJk9GdJ1Rwxgjr6vKi1IXxI73iaZsawSUUC63AphQKKWNt0ek48wGJs6PvnU5s+0aaXo9c7jq5&#10;yLKldLolXrA64JPF+nM7OAVhs3v5ONrHMC7P77ebqRn2X+2g1PXV9HAPIuGU/o7hB5/RoWKmgx/I&#10;RNEp4EfSr3K2mOdsDwpWeQ6yKuV/+OobAAD//wMAUEsBAi0AFAAGAAgAAAAhALaDOJL+AAAA4QEA&#10;ABMAAAAAAAAAAAAAAAAAAAAAAFtDb250ZW50X1R5cGVzXS54bWxQSwECLQAUAAYACAAAACEAOP0h&#10;/9YAAACUAQAACwAAAAAAAAAAAAAAAAAvAQAAX3JlbHMvLnJlbHNQSwECLQAUAAYACAAAACEAiHPu&#10;OYcCAABlBQAADgAAAAAAAAAAAAAAAAAuAgAAZHJzL2Uyb0RvYy54bWxQSwECLQAUAAYACAAAACEA&#10;I361btoAAAAEAQAADwAAAAAAAAAAAAAAAADhBAAAZHJzL2Rvd25yZXYueG1sUEsFBgAAAAAEAAQA&#10;8wAAAOgFAAAAAA==&#10;" fillcolor="#a4063e [3204]" stroked="f" strokeweight="2pt">
                    <v:textbox>
                      <w:txbxContent>
                        <w:p w:rsidR="00784920" w:rsidRPr="004B7E44" w:rsidRDefault="00784920"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3B2932">
                            <w:rPr>
                              <w:b/>
                              <w:noProof/>
                            </w:rPr>
                            <w:t>5</w:t>
                          </w:r>
                          <w:r w:rsidRPr="004B7E44">
                            <w:rPr>
                              <w:b/>
                            </w:rPr>
                            <w:fldChar w:fldCharType="end"/>
                          </w:r>
                        </w:p>
                      </w:txbxContent>
                    </v:textbox>
                    <w10:anchorlock/>
                  </v:rect>
                </w:pict>
              </mc:Fallback>
            </mc:AlternateContent>
          </w:r>
        </w:p>
      </w:tc>
    </w:tr>
  </w:tbl>
  <w:p w:rsidR="00784920" w:rsidRDefault="0078492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9591A"/>
    <w:multiLevelType w:val="hybridMultilevel"/>
    <w:tmpl w:val="FEA8078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97450E"/>
    <w:multiLevelType w:val="hybridMultilevel"/>
    <w:tmpl w:val="E03860C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D069E6"/>
    <w:multiLevelType w:val="hybridMultilevel"/>
    <w:tmpl w:val="EDA0DB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3E4EDD"/>
    <w:multiLevelType w:val="hybridMultilevel"/>
    <w:tmpl w:val="712AD8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EC0B7C"/>
    <w:multiLevelType w:val="hybridMultilevel"/>
    <w:tmpl w:val="956AA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436EA9"/>
    <w:multiLevelType w:val="hybridMultilevel"/>
    <w:tmpl w:val="395612E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15E2756"/>
    <w:multiLevelType w:val="hybridMultilevel"/>
    <w:tmpl w:val="82185D0C"/>
    <w:lvl w:ilvl="0" w:tplc="40090003">
      <w:start w:val="1"/>
      <w:numFmt w:val="bullet"/>
      <w:lvlText w:val="o"/>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FF4E99"/>
    <w:multiLevelType w:val="hybridMultilevel"/>
    <w:tmpl w:val="EEC23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0E5568"/>
    <w:multiLevelType w:val="multilevel"/>
    <w:tmpl w:val="8D5A42E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7"/>
  </w:num>
  <w:num w:numId="2">
    <w:abstractNumId w:val="2"/>
  </w:num>
  <w:num w:numId="3">
    <w:abstractNumId w:val="0"/>
  </w:num>
  <w:num w:numId="4">
    <w:abstractNumId w:val="6"/>
  </w:num>
  <w:num w:numId="5">
    <w:abstractNumId w:val="8"/>
  </w:num>
  <w:num w:numId="6">
    <w:abstractNumId w:val="5"/>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AE2"/>
    <w:rsid w:val="000416B8"/>
    <w:rsid w:val="00052217"/>
    <w:rsid w:val="00094602"/>
    <w:rsid w:val="000C0A8D"/>
    <w:rsid w:val="00126C3E"/>
    <w:rsid w:val="001A4D71"/>
    <w:rsid w:val="001A632C"/>
    <w:rsid w:val="001B033D"/>
    <w:rsid w:val="001B3B42"/>
    <w:rsid w:val="001B6200"/>
    <w:rsid w:val="00231A49"/>
    <w:rsid w:val="002439AF"/>
    <w:rsid w:val="0025674C"/>
    <w:rsid w:val="00291752"/>
    <w:rsid w:val="00293B83"/>
    <w:rsid w:val="002B7FB2"/>
    <w:rsid w:val="00300A6B"/>
    <w:rsid w:val="00331484"/>
    <w:rsid w:val="00347BE0"/>
    <w:rsid w:val="003524D1"/>
    <w:rsid w:val="003831A7"/>
    <w:rsid w:val="003B2932"/>
    <w:rsid w:val="003B504C"/>
    <w:rsid w:val="003C7EA0"/>
    <w:rsid w:val="003D3DCD"/>
    <w:rsid w:val="00462FE6"/>
    <w:rsid w:val="00490E10"/>
    <w:rsid w:val="004945AF"/>
    <w:rsid w:val="004B403D"/>
    <w:rsid w:val="004B7E44"/>
    <w:rsid w:val="004C53A1"/>
    <w:rsid w:val="004D5252"/>
    <w:rsid w:val="004D79A4"/>
    <w:rsid w:val="004E612E"/>
    <w:rsid w:val="004F2B86"/>
    <w:rsid w:val="005A2298"/>
    <w:rsid w:val="005A718F"/>
    <w:rsid w:val="005C19A6"/>
    <w:rsid w:val="005C6FEF"/>
    <w:rsid w:val="006A3CE7"/>
    <w:rsid w:val="006D1CD3"/>
    <w:rsid w:val="006F79B5"/>
    <w:rsid w:val="00712A8A"/>
    <w:rsid w:val="0072526E"/>
    <w:rsid w:val="007415E3"/>
    <w:rsid w:val="007516CF"/>
    <w:rsid w:val="007728E5"/>
    <w:rsid w:val="00782C85"/>
    <w:rsid w:val="00784920"/>
    <w:rsid w:val="007B52F0"/>
    <w:rsid w:val="007B7494"/>
    <w:rsid w:val="007E2042"/>
    <w:rsid w:val="007F45EC"/>
    <w:rsid w:val="008042F9"/>
    <w:rsid w:val="00807D58"/>
    <w:rsid w:val="00856B5C"/>
    <w:rsid w:val="008819F8"/>
    <w:rsid w:val="008A363E"/>
    <w:rsid w:val="008A6131"/>
    <w:rsid w:val="008B33BC"/>
    <w:rsid w:val="008B605F"/>
    <w:rsid w:val="008E5617"/>
    <w:rsid w:val="0090183D"/>
    <w:rsid w:val="009120E9"/>
    <w:rsid w:val="00945900"/>
    <w:rsid w:val="00984EAA"/>
    <w:rsid w:val="0099113B"/>
    <w:rsid w:val="009C396C"/>
    <w:rsid w:val="009D1C0D"/>
    <w:rsid w:val="009E0994"/>
    <w:rsid w:val="009F4C04"/>
    <w:rsid w:val="00A1244F"/>
    <w:rsid w:val="00A2305E"/>
    <w:rsid w:val="00A335A3"/>
    <w:rsid w:val="00A62237"/>
    <w:rsid w:val="00A7085B"/>
    <w:rsid w:val="00A76BE4"/>
    <w:rsid w:val="00A87991"/>
    <w:rsid w:val="00AA1F73"/>
    <w:rsid w:val="00AB21E9"/>
    <w:rsid w:val="00AF0626"/>
    <w:rsid w:val="00B572B4"/>
    <w:rsid w:val="00B7366B"/>
    <w:rsid w:val="00BA4419"/>
    <w:rsid w:val="00C223F4"/>
    <w:rsid w:val="00C52E4B"/>
    <w:rsid w:val="00C56EDD"/>
    <w:rsid w:val="00C72EE7"/>
    <w:rsid w:val="00CA016E"/>
    <w:rsid w:val="00CA7A3D"/>
    <w:rsid w:val="00CE6BEC"/>
    <w:rsid w:val="00D04D82"/>
    <w:rsid w:val="00D128C6"/>
    <w:rsid w:val="00D17797"/>
    <w:rsid w:val="00D72EED"/>
    <w:rsid w:val="00DB26A7"/>
    <w:rsid w:val="00DE7CC5"/>
    <w:rsid w:val="00E33BCE"/>
    <w:rsid w:val="00E443F0"/>
    <w:rsid w:val="00E44EF2"/>
    <w:rsid w:val="00E667F3"/>
    <w:rsid w:val="00E75F5E"/>
    <w:rsid w:val="00E76CAD"/>
    <w:rsid w:val="00E94B5F"/>
    <w:rsid w:val="00EA3AE2"/>
    <w:rsid w:val="00EA68EC"/>
    <w:rsid w:val="00EE00F6"/>
    <w:rsid w:val="00F012E2"/>
    <w:rsid w:val="00F222F5"/>
    <w:rsid w:val="00F2779C"/>
    <w:rsid w:val="00F67BAE"/>
    <w:rsid w:val="00F824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DFA60"/>
  <w15:chartTrackingRefBased/>
  <w15:docId w15:val="{D509AA66-332A-4B20-BB4B-27E44ECB7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ListParagraph">
    <w:name w:val="List Paragraph"/>
    <w:basedOn w:val="Normal"/>
    <w:uiPriority w:val="34"/>
    <w:unhideWhenUsed/>
    <w:qFormat/>
    <w:rsid w:val="00EE00F6"/>
    <w:pPr>
      <w:ind w:left="720"/>
      <w:contextualSpacing/>
    </w:pPr>
  </w:style>
  <w:style w:type="paragraph" w:styleId="NormalWeb">
    <w:name w:val="Normal (Web)"/>
    <w:basedOn w:val="Normal"/>
    <w:uiPriority w:val="99"/>
    <w:unhideWhenUsed/>
    <w:rsid w:val="005C19A6"/>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unhideWhenUsed/>
    <w:rsid w:val="005C19A6"/>
    <w:rPr>
      <w:color w:val="93C842" w:themeColor="hyperlink"/>
      <w:u w:val="single"/>
    </w:rPr>
  </w:style>
  <w:style w:type="table" w:styleId="TableGrid">
    <w:name w:val="Table Grid"/>
    <w:basedOn w:val="TableNormal"/>
    <w:uiPriority w:val="39"/>
    <w:rsid w:val="00856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00A6B"/>
    <w:pPr>
      <w:spacing w:line="240" w:lineRule="auto"/>
    </w:pPr>
    <w:rPr>
      <w:sz w:val="20"/>
      <w:szCs w:val="20"/>
    </w:rPr>
  </w:style>
  <w:style w:type="character" w:customStyle="1" w:styleId="EndnoteTextChar">
    <w:name w:val="Endnote Text Char"/>
    <w:basedOn w:val="DefaultParagraphFont"/>
    <w:link w:val="EndnoteText"/>
    <w:uiPriority w:val="99"/>
    <w:semiHidden/>
    <w:rsid w:val="00300A6B"/>
    <w:rPr>
      <w:rFonts w:eastAsiaTheme="minorEastAsia"/>
      <w:color w:val="FFFFFF" w:themeColor="background1"/>
      <w:sz w:val="20"/>
      <w:szCs w:val="20"/>
    </w:rPr>
  </w:style>
  <w:style w:type="character" w:styleId="EndnoteReference">
    <w:name w:val="endnote reference"/>
    <w:basedOn w:val="DefaultParagraphFont"/>
    <w:uiPriority w:val="99"/>
    <w:semiHidden/>
    <w:unhideWhenUsed/>
    <w:rsid w:val="00300A6B"/>
    <w:rPr>
      <w:vertAlign w:val="superscript"/>
    </w:rPr>
  </w:style>
  <w:style w:type="paragraph" w:customStyle="1" w:styleId="pandatip">
    <w:name w:val="pandatip"/>
    <w:basedOn w:val="Normal"/>
    <w:rsid w:val="00D17797"/>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9F4C04"/>
    <w:rPr>
      <w:b/>
      <w:bCs/>
    </w:rPr>
  </w:style>
  <w:style w:type="table" w:styleId="PlainTable5">
    <w:name w:val="Plain Table 5"/>
    <w:basedOn w:val="TableNormal"/>
    <w:uiPriority w:val="45"/>
    <w:rsid w:val="009F4C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8A8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8A8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8A8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8A8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F4C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19578">
      <w:bodyDiv w:val="1"/>
      <w:marLeft w:val="0"/>
      <w:marRight w:val="0"/>
      <w:marTop w:val="0"/>
      <w:marBottom w:val="0"/>
      <w:divBdr>
        <w:top w:val="none" w:sz="0" w:space="0" w:color="auto"/>
        <w:left w:val="none" w:sz="0" w:space="0" w:color="auto"/>
        <w:bottom w:val="none" w:sz="0" w:space="0" w:color="auto"/>
        <w:right w:val="none" w:sz="0" w:space="0" w:color="auto"/>
      </w:divBdr>
    </w:div>
    <w:div w:id="152912654">
      <w:bodyDiv w:val="1"/>
      <w:marLeft w:val="0"/>
      <w:marRight w:val="0"/>
      <w:marTop w:val="0"/>
      <w:marBottom w:val="0"/>
      <w:divBdr>
        <w:top w:val="none" w:sz="0" w:space="0" w:color="auto"/>
        <w:left w:val="none" w:sz="0" w:space="0" w:color="auto"/>
        <w:bottom w:val="none" w:sz="0" w:space="0" w:color="auto"/>
        <w:right w:val="none" w:sz="0" w:space="0" w:color="auto"/>
      </w:divBdr>
    </w:div>
    <w:div w:id="263268834">
      <w:bodyDiv w:val="1"/>
      <w:marLeft w:val="0"/>
      <w:marRight w:val="0"/>
      <w:marTop w:val="0"/>
      <w:marBottom w:val="0"/>
      <w:divBdr>
        <w:top w:val="none" w:sz="0" w:space="0" w:color="auto"/>
        <w:left w:val="none" w:sz="0" w:space="0" w:color="auto"/>
        <w:bottom w:val="none" w:sz="0" w:space="0" w:color="auto"/>
        <w:right w:val="none" w:sz="0" w:space="0" w:color="auto"/>
      </w:divBdr>
    </w:div>
    <w:div w:id="313530784">
      <w:bodyDiv w:val="1"/>
      <w:marLeft w:val="0"/>
      <w:marRight w:val="0"/>
      <w:marTop w:val="0"/>
      <w:marBottom w:val="0"/>
      <w:divBdr>
        <w:top w:val="none" w:sz="0" w:space="0" w:color="auto"/>
        <w:left w:val="none" w:sz="0" w:space="0" w:color="auto"/>
        <w:bottom w:val="none" w:sz="0" w:space="0" w:color="auto"/>
        <w:right w:val="none" w:sz="0" w:space="0" w:color="auto"/>
      </w:divBdr>
    </w:div>
    <w:div w:id="314917033">
      <w:bodyDiv w:val="1"/>
      <w:marLeft w:val="0"/>
      <w:marRight w:val="0"/>
      <w:marTop w:val="0"/>
      <w:marBottom w:val="0"/>
      <w:divBdr>
        <w:top w:val="none" w:sz="0" w:space="0" w:color="auto"/>
        <w:left w:val="none" w:sz="0" w:space="0" w:color="auto"/>
        <w:bottom w:val="none" w:sz="0" w:space="0" w:color="auto"/>
        <w:right w:val="none" w:sz="0" w:space="0" w:color="auto"/>
      </w:divBdr>
    </w:div>
    <w:div w:id="372198757">
      <w:bodyDiv w:val="1"/>
      <w:marLeft w:val="0"/>
      <w:marRight w:val="0"/>
      <w:marTop w:val="0"/>
      <w:marBottom w:val="0"/>
      <w:divBdr>
        <w:top w:val="none" w:sz="0" w:space="0" w:color="auto"/>
        <w:left w:val="none" w:sz="0" w:space="0" w:color="auto"/>
        <w:bottom w:val="none" w:sz="0" w:space="0" w:color="auto"/>
        <w:right w:val="none" w:sz="0" w:space="0" w:color="auto"/>
      </w:divBdr>
    </w:div>
    <w:div w:id="501941314">
      <w:bodyDiv w:val="1"/>
      <w:marLeft w:val="0"/>
      <w:marRight w:val="0"/>
      <w:marTop w:val="0"/>
      <w:marBottom w:val="0"/>
      <w:divBdr>
        <w:top w:val="none" w:sz="0" w:space="0" w:color="auto"/>
        <w:left w:val="none" w:sz="0" w:space="0" w:color="auto"/>
        <w:bottom w:val="none" w:sz="0" w:space="0" w:color="auto"/>
        <w:right w:val="none" w:sz="0" w:space="0" w:color="auto"/>
      </w:divBdr>
    </w:div>
    <w:div w:id="631640893">
      <w:bodyDiv w:val="1"/>
      <w:marLeft w:val="0"/>
      <w:marRight w:val="0"/>
      <w:marTop w:val="0"/>
      <w:marBottom w:val="0"/>
      <w:divBdr>
        <w:top w:val="none" w:sz="0" w:space="0" w:color="auto"/>
        <w:left w:val="none" w:sz="0" w:space="0" w:color="auto"/>
        <w:bottom w:val="none" w:sz="0" w:space="0" w:color="auto"/>
        <w:right w:val="none" w:sz="0" w:space="0" w:color="auto"/>
      </w:divBdr>
    </w:div>
    <w:div w:id="677998586">
      <w:bodyDiv w:val="1"/>
      <w:marLeft w:val="0"/>
      <w:marRight w:val="0"/>
      <w:marTop w:val="0"/>
      <w:marBottom w:val="0"/>
      <w:divBdr>
        <w:top w:val="none" w:sz="0" w:space="0" w:color="auto"/>
        <w:left w:val="none" w:sz="0" w:space="0" w:color="auto"/>
        <w:bottom w:val="none" w:sz="0" w:space="0" w:color="auto"/>
        <w:right w:val="none" w:sz="0" w:space="0" w:color="auto"/>
      </w:divBdr>
    </w:div>
    <w:div w:id="684329155">
      <w:bodyDiv w:val="1"/>
      <w:marLeft w:val="0"/>
      <w:marRight w:val="0"/>
      <w:marTop w:val="0"/>
      <w:marBottom w:val="0"/>
      <w:divBdr>
        <w:top w:val="none" w:sz="0" w:space="0" w:color="auto"/>
        <w:left w:val="none" w:sz="0" w:space="0" w:color="auto"/>
        <w:bottom w:val="none" w:sz="0" w:space="0" w:color="auto"/>
        <w:right w:val="none" w:sz="0" w:space="0" w:color="auto"/>
      </w:divBdr>
    </w:div>
    <w:div w:id="708721498">
      <w:bodyDiv w:val="1"/>
      <w:marLeft w:val="0"/>
      <w:marRight w:val="0"/>
      <w:marTop w:val="0"/>
      <w:marBottom w:val="0"/>
      <w:divBdr>
        <w:top w:val="none" w:sz="0" w:space="0" w:color="auto"/>
        <w:left w:val="none" w:sz="0" w:space="0" w:color="auto"/>
        <w:bottom w:val="none" w:sz="0" w:space="0" w:color="auto"/>
        <w:right w:val="none" w:sz="0" w:space="0" w:color="auto"/>
      </w:divBdr>
    </w:div>
    <w:div w:id="710805709">
      <w:bodyDiv w:val="1"/>
      <w:marLeft w:val="0"/>
      <w:marRight w:val="0"/>
      <w:marTop w:val="0"/>
      <w:marBottom w:val="0"/>
      <w:divBdr>
        <w:top w:val="none" w:sz="0" w:space="0" w:color="auto"/>
        <w:left w:val="none" w:sz="0" w:space="0" w:color="auto"/>
        <w:bottom w:val="none" w:sz="0" w:space="0" w:color="auto"/>
        <w:right w:val="none" w:sz="0" w:space="0" w:color="auto"/>
      </w:divBdr>
    </w:div>
    <w:div w:id="779566315">
      <w:bodyDiv w:val="1"/>
      <w:marLeft w:val="0"/>
      <w:marRight w:val="0"/>
      <w:marTop w:val="0"/>
      <w:marBottom w:val="0"/>
      <w:divBdr>
        <w:top w:val="none" w:sz="0" w:space="0" w:color="auto"/>
        <w:left w:val="none" w:sz="0" w:space="0" w:color="auto"/>
        <w:bottom w:val="none" w:sz="0" w:space="0" w:color="auto"/>
        <w:right w:val="none" w:sz="0" w:space="0" w:color="auto"/>
      </w:divBdr>
    </w:div>
    <w:div w:id="922448647">
      <w:bodyDiv w:val="1"/>
      <w:marLeft w:val="0"/>
      <w:marRight w:val="0"/>
      <w:marTop w:val="0"/>
      <w:marBottom w:val="0"/>
      <w:divBdr>
        <w:top w:val="none" w:sz="0" w:space="0" w:color="auto"/>
        <w:left w:val="none" w:sz="0" w:space="0" w:color="auto"/>
        <w:bottom w:val="none" w:sz="0" w:space="0" w:color="auto"/>
        <w:right w:val="none" w:sz="0" w:space="0" w:color="auto"/>
      </w:divBdr>
    </w:div>
    <w:div w:id="1023824730">
      <w:bodyDiv w:val="1"/>
      <w:marLeft w:val="0"/>
      <w:marRight w:val="0"/>
      <w:marTop w:val="0"/>
      <w:marBottom w:val="0"/>
      <w:divBdr>
        <w:top w:val="none" w:sz="0" w:space="0" w:color="auto"/>
        <w:left w:val="none" w:sz="0" w:space="0" w:color="auto"/>
        <w:bottom w:val="none" w:sz="0" w:space="0" w:color="auto"/>
        <w:right w:val="none" w:sz="0" w:space="0" w:color="auto"/>
      </w:divBdr>
    </w:div>
    <w:div w:id="1333491928">
      <w:bodyDiv w:val="1"/>
      <w:marLeft w:val="0"/>
      <w:marRight w:val="0"/>
      <w:marTop w:val="0"/>
      <w:marBottom w:val="0"/>
      <w:divBdr>
        <w:top w:val="none" w:sz="0" w:space="0" w:color="auto"/>
        <w:left w:val="none" w:sz="0" w:space="0" w:color="auto"/>
        <w:bottom w:val="none" w:sz="0" w:space="0" w:color="auto"/>
        <w:right w:val="none" w:sz="0" w:space="0" w:color="auto"/>
      </w:divBdr>
    </w:div>
    <w:div w:id="1347177603">
      <w:bodyDiv w:val="1"/>
      <w:marLeft w:val="0"/>
      <w:marRight w:val="0"/>
      <w:marTop w:val="0"/>
      <w:marBottom w:val="0"/>
      <w:divBdr>
        <w:top w:val="none" w:sz="0" w:space="0" w:color="auto"/>
        <w:left w:val="none" w:sz="0" w:space="0" w:color="auto"/>
        <w:bottom w:val="none" w:sz="0" w:space="0" w:color="auto"/>
        <w:right w:val="none" w:sz="0" w:space="0" w:color="auto"/>
      </w:divBdr>
    </w:div>
    <w:div w:id="1383869429">
      <w:bodyDiv w:val="1"/>
      <w:marLeft w:val="0"/>
      <w:marRight w:val="0"/>
      <w:marTop w:val="0"/>
      <w:marBottom w:val="0"/>
      <w:divBdr>
        <w:top w:val="none" w:sz="0" w:space="0" w:color="auto"/>
        <w:left w:val="none" w:sz="0" w:space="0" w:color="auto"/>
        <w:bottom w:val="none" w:sz="0" w:space="0" w:color="auto"/>
        <w:right w:val="none" w:sz="0" w:space="0" w:color="auto"/>
      </w:divBdr>
    </w:div>
    <w:div w:id="1395352019">
      <w:bodyDiv w:val="1"/>
      <w:marLeft w:val="0"/>
      <w:marRight w:val="0"/>
      <w:marTop w:val="0"/>
      <w:marBottom w:val="0"/>
      <w:divBdr>
        <w:top w:val="none" w:sz="0" w:space="0" w:color="auto"/>
        <w:left w:val="none" w:sz="0" w:space="0" w:color="auto"/>
        <w:bottom w:val="none" w:sz="0" w:space="0" w:color="auto"/>
        <w:right w:val="none" w:sz="0" w:space="0" w:color="auto"/>
      </w:divBdr>
    </w:div>
    <w:div w:id="1552766568">
      <w:bodyDiv w:val="1"/>
      <w:marLeft w:val="0"/>
      <w:marRight w:val="0"/>
      <w:marTop w:val="0"/>
      <w:marBottom w:val="0"/>
      <w:divBdr>
        <w:top w:val="none" w:sz="0" w:space="0" w:color="auto"/>
        <w:left w:val="none" w:sz="0" w:space="0" w:color="auto"/>
        <w:bottom w:val="none" w:sz="0" w:space="0" w:color="auto"/>
        <w:right w:val="none" w:sz="0" w:space="0" w:color="auto"/>
      </w:divBdr>
    </w:div>
    <w:div w:id="1576353815">
      <w:bodyDiv w:val="1"/>
      <w:marLeft w:val="0"/>
      <w:marRight w:val="0"/>
      <w:marTop w:val="0"/>
      <w:marBottom w:val="0"/>
      <w:divBdr>
        <w:top w:val="none" w:sz="0" w:space="0" w:color="auto"/>
        <w:left w:val="none" w:sz="0" w:space="0" w:color="auto"/>
        <w:bottom w:val="none" w:sz="0" w:space="0" w:color="auto"/>
        <w:right w:val="none" w:sz="0" w:space="0" w:color="auto"/>
      </w:divBdr>
    </w:div>
    <w:div w:id="1640722055">
      <w:bodyDiv w:val="1"/>
      <w:marLeft w:val="0"/>
      <w:marRight w:val="0"/>
      <w:marTop w:val="0"/>
      <w:marBottom w:val="0"/>
      <w:divBdr>
        <w:top w:val="none" w:sz="0" w:space="0" w:color="auto"/>
        <w:left w:val="none" w:sz="0" w:space="0" w:color="auto"/>
        <w:bottom w:val="none" w:sz="0" w:space="0" w:color="auto"/>
        <w:right w:val="none" w:sz="0" w:space="0" w:color="auto"/>
      </w:divBdr>
    </w:div>
    <w:div w:id="1742561738">
      <w:bodyDiv w:val="1"/>
      <w:marLeft w:val="0"/>
      <w:marRight w:val="0"/>
      <w:marTop w:val="0"/>
      <w:marBottom w:val="0"/>
      <w:divBdr>
        <w:top w:val="none" w:sz="0" w:space="0" w:color="auto"/>
        <w:left w:val="none" w:sz="0" w:space="0" w:color="auto"/>
        <w:bottom w:val="none" w:sz="0" w:space="0" w:color="auto"/>
        <w:right w:val="none" w:sz="0" w:space="0" w:color="auto"/>
      </w:divBdr>
      <w:divsChild>
        <w:div w:id="2023319934">
          <w:marLeft w:val="0"/>
          <w:marRight w:val="0"/>
          <w:marTop w:val="225"/>
          <w:marBottom w:val="225"/>
          <w:divBdr>
            <w:top w:val="none" w:sz="0" w:space="0" w:color="auto"/>
            <w:left w:val="none" w:sz="0" w:space="0" w:color="auto"/>
            <w:bottom w:val="none" w:sz="0" w:space="0" w:color="auto"/>
            <w:right w:val="none" w:sz="0" w:space="0" w:color="auto"/>
          </w:divBdr>
        </w:div>
        <w:div w:id="834153261">
          <w:marLeft w:val="0"/>
          <w:marRight w:val="0"/>
          <w:marTop w:val="225"/>
          <w:marBottom w:val="225"/>
          <w:divBdr>
            <w:top w:val="none" w:sz="0" w:space="0" w:color="auto"/>
            <w:left w:val="none" w:sz="0" w:space="0" w:color="auto"/>
            <w:bottom w:val="none" w:sz="0" w:space="0" w:color="auto"/>
            <w:right w:val="none" w:sz="0" w:space="0" w:color="auto"/>
          </w:divBdr>
        </w:div>
        <w:div w:id="1933470859">
          <w:marLeft w:val="0"/>
          <w:marRight w:val="0"/>
          <w:marTop w:val="225"/>
          <w:marBottom w:val="225"/>
          <w:divBdr>
            <w:top w:val="none" w:sz="0" w:space="0" w:color="auto"/>
            <w:left w:val="none" w:sz="0" w:space="0" w:color="auto"/>
            <w:bottom w:val="none" w:sz="0" w:space="0" w:color="auto"/>
            <w:right w:val="none" w:sz="0" w:space="0" w:color="auto"/>
          </w:divBdr>
        </w:div>
        <w:div w:id="922763064">
          <w:marLeft w:val="0"/>
          <w:marRight w:val="0"/>
          <w:marTop w:val="225"/>
          <w:marBottom w:val="225"/>
          <w:divBdr>
            <w:top w:val="none" w:sz="0" w:space="0" w:color="auto"/>
            <w:left w:val="none" w:sz="0" w:space="0" w:color="auto"/>
            <w:bottom w:val="none" w:sz="0" w:space="0" w:color="auto"/>
            <w:right w:val="none" w:sz="0" w:space="0" w:color="auto"/>
          </w:divBdr>
        </w:div>
      </w:divsChild>
    </w:div>
    <w:div w:id="1829593757">
      <w:bodyDiv w:val="1"/>
      <w:marLeft w:val="0"/>
      <w:marRight w:val="0"/>
      <w:marTop w:val="0"/>
      <w:marBottom w:val="0"/>
      <w:divBdr>
        <w:top w:val="none" w:sz="0" w:space="0" w:color="auto"/>
        <w:left w:val="none" w:sz="0" w:space="0" w:color="auto"/>
        <w:bottom w:val="none" w:sz="0" w:space="0" w:color="auto"/>
        <w:right w:val="none" w:sz="0" w:space="0" w:color="auto"/>
      </w:divBdr>
    </w:div>
    <w:div w:id="1843399312">
      <w:bodyDiv w:val="1"/>
      <w:marLeft w:val="0"/>
      <w:marRight w:val="0"/>
      <w:marTop w:val="0"/>
      <w:marBottom w:val="0"/>
      <w:divBdr>
        <w:top w:val="none" w:sz="0" w:space="0" w:color="auto"/>
        <w:left w:val="none" w:sz="0" w:space="0" w:color="auto"/>
        <w:bottom w:val="none" w:sz="0" w:space="0" w:color="auto"/>
        <w:right w:val="none" w:sz="0" w:space="0" w:color="auto"/>
      </w:divBdr>
    </w:div>
    <w:div w:id="201021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kbrostechno.com" TargetMode="Externa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mailto:kbrostechno@gmail.com" TargetMode="External"/><Relationship Id="rId2" Type="http://schemas.openxmlformats.org/officeDocument/2006/relationships/numbering" Target="numbering.xml"/><Relationship Id="rId16" Type="http://schemas.openxmlformats.org/officeDocument/2006/relationships/hyperlink" Target="mailto:contact@kbrostechno.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brostechno.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tel://+919354633248/" TargetMode="External"/><Relationship Id="rId23" Type="http://schemas.openxmlformats.org/officeDocument/2006/relationships/glossaryDocument" Target="glossary/document.xml"/><Relationship Id="rId10" Type="http://schemas.openxmlformats.org/officeDocument/2006/relationships/hyperlink" Target="mailto:contact@kbrostechno.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kbrostechno.com" TargetMode="External"/><Relationship Id="rId14" Type="http://schemas.openxmlformats.org/officeDocument/2006/relationships/image" Target="media/image3.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kbrostechno.com" TargetMode="External"/><Relationship Id="rId2" Type="http://schemas.openxmlformats.org/officeDocument/2006/relationships/hyperlink" Target="https://Instagram.com/kbrostechno" TargetMode="External"/><Relationship Id="rId1" Type="http://schemas.openxmlformats.org/officeDocument/2006/relationships/hyperlink" Target="https://facebook.com/kbrostechn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eKrishna\AppData\Roaming\Microsoft\Templates\Business%20report%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4BF89394DC4E6681F313C93ACD9532"/>
        <w:category>
          <w:name w:val="General"/>
          <w:gallery w:val="placeholder"/>
        </w:category>
        <w:types>
          <w:type w:val="bbPlcHdr"/>
        </w:types>
        <w:behaviors>
          <w:behavior w:val="content"/>
        </w:behaviors>
        <w:guid w:val="{3DFFD840-362A-4F75-A4F6-2EC9AA5CCBE7}"/>
      </w:docPartPr>
      <w:docPartBody>
        <w:p w:rsidR="0044617E" w:rsidRDefault="00C56E31" w:rsidP="00C56E31">
          <w:pPr>
            <w:pStyle w:val="764BF89394DC4E6681F313C93ACD953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9B5"/>
    <w:rsid w:val="000010B7"/>
    <w:rsid w:val="001419B5"/>
    <w:rsid w:val="002E2BFF"/>
    <w:rsid w:val="003603DB"/>
    <w:rsid w:val="0044617E"/>
    <w:rsid w:val="005A2978"/>
    <w:rsid w:val="0066753D"/>
    <w:rsid w:val="006A44FA"/>
    <w:rsid w:val="008960EE"/>
    <w:rsid w:val="00960AFD"/>
    <w:rsid w:val="00C56E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C34F40E66D406EB66A5159682FE609">
    <w:name w:val="C5C34F40E66D406EB66A5159682FE609"/>
  </w:style>
  <w:style w:type="paragraph" w:customStyle="1" w:styleId="7009CDCD17C54A95A6883B2F2209CE28">
    <w:name w:val="7009CDCD17C54A95A6883B2F2209CE28"/>
  </w:style>
  <w:style w:type="paragraph" w:customStyle="1" w:styleId="D015D61DABDA4E7CA36D696BCC599344">
    <w:name w:val="D015D61DABDA4E7CA36D696BCC599344"/>
  </w:style>
  <w:style w:type="paragraph" w:customStyle="1" w:styleId="9C713463A837419BAB05F8E64914C173">
    <w:name w:val="9C713463A837419BAB05F8E64914C173"/>
  </w:style>
  <w:style w:type="paragraph" w:customStyle="1" w:styleId="666F6C924DBA4C2F9BA3960A45CDDF87">
    <w:name w:val="666F6C924DBA4C2F9BA3960A45CDDF87"/>
  </w:style>
  <w:style w:type="paragraph" w:customStyle="1" w:styleId="A2A8722E424648C9B1B82FF19AC4DA40">
    <w:name w:val="A2A8722E424648C9B1B82FF19AC4DA40"/>
  </w:style>
  <w:style w:type="character" w:styleId="PlaceholderText">
    <w:name w:val="Placeholder Text"/>
    <w:basedOn w:val="DefaultParagraphFont"/>
    <w:uiPriority w:val="99"/>
    <w:semiHidden/>
    <w:rsid w:val="00C56E31"/>
    <w:rPr>
      <w:color w:val="808080"/>
    </w:rPr>
  </w:style>
  <w:style w:type="paragraph" w:customStyle="1" w:styleId="764BF89394DC4E6681F313C93ACD9532">
    <w:name w:val="764BF89394DC4E6681F313C93ACD9532"/>
    <w:rsid w:val="00C56E31"/>
  </w:style>
  <w:style w:type="paragraph" w:customStyle="1" w:styleId="8EA35EEE48C84DE881BC5104F0AD8082">
    <w:name w:val="8EA35EEE48C84DE881BC5104F0AD8082"/>
    <w:rsid w:val="00C56E31"/>
  </w:style>
  <w:style w:type="paragraph" w:customStyle="1" w:styleId="41A350D1BDC3433788AF85DA321C355E">
    <w:name w:val="41A350D1BDC3433788AF85DA321C355E"/>
    <w:rsid w:val="00C56E31"/>
  </w:style>
  <w:style w:type="paragraph" w:customStyle="1" w:styleId="68803598758C4AF1B1426DB57A935734">
    <w:name w:val="68803598758C4AF1B1426DB57A935734"/>
    <w:rsid w:val="00C56E31"/>
  </w:style>
  <w:style w:type="paragraph" w:customStyle="1" w:styleId="90D70349153F43CDB43A4A86463D339D">
    <w:name w:val="90D70349153F43CDB43A4A86463D339D"/>
    <w:rsid w:val="00C56E31"/>
  </w:style>
  <w:style w:type="paragraph" w:customStyle="1" w:styleId="2CBF5DF08D1C4D41AE3D6D82151F0F93">
    <w:name w:val="2CBF5DF08D1C4D41AE3D6D82151F0F93"/>
    <w:rsid w:val="00C56E31"/>
  </w:style>
  <w:style w:type="paragraph" w:customStyle="1" w:styleId="7318BC5C8A164E2188B017F734C81437">
    <w:name w:val="7318BC5C8A164E2188B017F734C81437"/>
    <w:rsid w:val="00C56E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EBE8B-B889-43E9-A77B-C02570B61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355</TotalTime>
  <Pages>6</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face</dc:subject>
  <dc:creator>Anshul Kumar</dc:creator>
  <cp:keywords/>
  <dc:description/>
  <cp:lastModifiedBy>Anshul Kumar</cp:lastModifiedBy>
  <cp:revision>31</cp:revision>
  <cp:lastPrinted>2019-12-07T14:23:00Z</cp:lastPrinted>
  <dcterms:created xsi:type="dcterms:W3CDTF">2019-07-14T09:00:00Z</dcterms:created>
  <dcterms:modified xsi:type="dcterms:W3CDTF">2019-12-07T14:25:00Z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